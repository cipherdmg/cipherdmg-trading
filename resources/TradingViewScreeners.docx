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A20C" w14:textId="2F6B7D91" w:rsidR="00B81F20" w:rsidRPr="00457519" w:rsidRDefault="00B81F20" w:rsidP="00457519">
      <w:pPr>
        <w:pStyle w:val="Title"/>
        <w:jc w:val="both"/>
        <w:rPr>
          <w:rFonts w:cs="Arial"/>
        </w:rPr>
        <w:sectPr w:rsidR="00B81F20" w:rsidRPr="00457519" w:rsidSect="001230B9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5CE9A80" w14:textId="0208291E" w:rsidR="00014B7D" w:rsidRPr="00457519" w:rsidRDefault="006E1F89" w:rsidP="00457519">
      <w:pPr>
        <w:pStyle w:val="Heading1"/>
        <w:jc w:val="both"/>
        <w:rPr>
          <w:rFonts w:cs="Arial"/>
        </w:rPr>
      </w:pPr>
      <w:bookmarkStart w:id="0" w:name="_Toc88405122"/>
      <w:r>
        <w:rPr>
          <w:rFonts w:cs="Arial"/>
        </w:rPr>
        <w:lastRenderedPageBreak/>
        <w:t>Golden Cross Screener Setup</w:t>
      </w:r>
      <w:bookmarkEnd w:id="0"/>
    </w:p>
    <w:p w14:paraId="233E7D80" w14:textId="534FFB48" w:rsidR="0075546B" w:rsidRDefault="0075546B" w:rsidP="0075546B">
      <w:pPr>
        <w:jc w:val="both"/>
        <w:rPr>
          <w:rFonts w:ascii="Arial" w:hAnsi="Arial" w:cs="Arial"/>
        </w:rPr>
      </w:pPr>
    </w:p>
    <w:p w14:paraId="3E67DBC3" w14:textId="3166A32E" w:rsidR="006E1F89" w:rsidRDefault="006E1F89" w:rsidP="0075546B">
      <w:pPr>
        <w:jc w:val="both"/>
        <w:rPr>
          <w:rFonts w:ascii="Arial" w:hAnsi="Arial" w:cs="Arial"/>
        </w:rPr>
      </w:pPr>
    </w:p>
    <w:p w14:paraId="498EDF4C" w14:textId="1A40E114" w:rsidR="006E1F89" w:rsidRDefault="006E1F89" w:rsidP="0075546B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8095EB" wp14:editId="2C036B87">
            <wp:extent cx="5943600" cy="26301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773C" w14:textId="07F01BB8" w:rsidR="006E1F89" w:rsidRDefault="006E1F89" w:rsidP="0075546B">
      <w:pPr>
        <w:jc w:val="both"/>
        <w:rPr>
          <w:rFonts w:ascii="Arial" w:hAnsi="Arial" w:cs="Arial"/>
        </w:rPr>
      </w:pPr>
    </w:p>
    <w:p w14:paraId="2164128D" w14:textId="17286140" w:rsidR="006E1F89" w:rsidRDefault="006E1F89" w:rsidP="0075546B">
      <w:pPr>
        <w:jc w:val="both"/>
        <w:rPr>
          <w:rFonts w:ascii="Arial" w:hAnsi="Arial" w:cs="Arial"/>
        </w:rPr>
      </w:pPr>
    </w:p>
    <w:p w14:paraId="0327864E" w14:textId="1E581EB4" w:rsidR="006E1F89" w:rsidRDefault="006E1F89" w:rsidP="0075546B">
      <w:pPr>
        <w:jc w:val="both"/>
        <w:rPr>
          <w:rFonts w:ascii="Arial" w:hAnsi="Arial" w:cs="Arial"/>
        </w:rPr>
      </w:pPr>
    </w:p>
    <w:p w14:paraId="359E93FE" w14:textId="15D75134" w:rsidR="006E1F89" w:rsidRDefault="006E1F89" w:rsidP="0075546B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0B82B7" wp14:editId="4BEB1D7E">
            <wp:extent cx="5943600" cy="3047365"/>
            <wp:effectExtent l="0" t="0" r="0" b="0"/>
            <wp:docPr id="30" name="Picture 30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6FC" w14:textId="310339D2" w:rsidR="006E1F89" w:rsidRDefault="006E1F89" w:rsidP="0075546B">
      <w:pPr>
        <w:jc w:val="both"/>
        <w:rPr>
          <w:rFonts w:ascii="Arial" w:hAnsi="Arial" w:cs="Arial"/>
        </w:rPr>
      </w:pPr>
    </w:p>
    <w:p w14:paraId="63CE034C" w14:textId="71615947" w:rsidR="006E1F89" w:rsidRDefault="006E1F89" w:rsidP="0075546B">
      <w:pPr>
        <w:jc w:val="both"/>
        <w:rPr>
          <w:rFonts w:ascii="Arial" w:hAnsi="Arial" w:cs="Arial"/>
        </w:rPr>
      </w:pPr>
    </w:p>
    <w:p w14:paraId="3EAAF912" w14:textId="77777777" w:rsidR="006E1F89" w:rsidRDefault="006E1F89" w:rsidP="0075546B">
      <w:pPr>
        <w:jc w:val="both"/>
        <w:rPr>
          <w:rFonts w:ascii="Arial" w:hAnsi="Arial" w:cs="Arial"/>
        </w:rPr>
      </w:pPr>
    </w:p>
    <w:p w14:paraId="0C5D8513" w14:textId="77777777" w:rsidR="00654BFC" w:rsidRDefault="00654BFC" w:rsidP="0075546B">
      <w:pPr>
        <w:jc w:val="both"/>
        <w:rPr>
          <w:rFonts w:ascii="Arial" w:hAnsi="Arial" w:cs="Arial"/>
        </w:rPr>
      </w:pPr>
    </w:p>
    <w:p w14:paraId="662918C4" w14:textId="77777777" w:rsidR="0075546B" w:rsidRDefault="0075546B" w:rsidP="00BE250D">
      <w:pPr>
        <w:jc w:val="both"/>
        <w:rPr>
          <w:rFonts w:ascii="Arial" w:hAnsi="Arial" w:cs="Arial"/>
        </w:rPr>
      </w:pPr>
    </w:p>
    <w:p w14:paraId="6BEEFF7F" w14:textId="19EFE937" w:rsidR="00384180" w:rsidRDefault="00384180" w:rsidP="00BE250D">
      <w:pPr>
        <w:jc w:val="both"/>
        <w:rPr>
          <w:rFonts w:ascii="Arial" w:hAnsi="Arial" w:cs="Arial"/>
        </w:rPr>
      </w:pPr>
    </w:p>
    <w:p w14:paraId="23D2AA50" w14:textId="63DC95E7" w:rsidR="00384180" w:rsidRDefault="00384180" w:rsidP="00BE250D">
      <w:pPr>
        <w:jc w:val="both"/>
        <w:rPr>
          <w:rFonts w:ascii="Arial" w:hAnsi="Arial" w:cs="Arial"/>
        </w:rPr>
      </w:pPr>
    </w:p>
    <w:p w14:paraId="52193212" w14:textId="4F8F84AC" w:rsidR="007560EE" w:rsidRPr="00384180" w:rsidRDefault="007560EE" w:rsidP="00384180"/>
    <w:sectPr w:rsidR="007560EE" w:rsidRPr="00384180" w:rsidSect="006E1B05">
      <w:pgSz w:w="12240" w:h="15840" w:code="1"/>
      <w:pgMar w:top="1440" w:right="1440" w:bottom="1440" w:left="144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4840" w14:textId="77777777" w:rsidR="00981B45" w:rsidRDefault="00981B45">
      <w:r>
        <w:separator/>
      </w:r>
    </w:p>
  </w:endnote>
  <w:endnote w:type="continuationSeparator" w:id="0">
    <w:p w14:paraId="4C2EF0F0" w14:textId="77777777" w:rsidR="00981B45" w:rsidRDefault="0098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45 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58"/>
      <w:gridCol w:w="2160"/>
      <w:gridCol w:w="1620"/>
    </w:tblGrid>
    <w:tr w:rsidR="001A6A89" w14:paraId="244063AE" w14:textId="77777777" w:rsidTr="00611F89">
      <w:tc>
        <w:tcPr>
          <w:tcW w:w="5958" w:type="dxa"/>
          <w:tcBorders>
            <w:top w:val="nil"/>
            <w:left w:val="nil"/>
            <w:bottom w:val="nil"/>
            <w:right w:val="nil"/>
          </w:tcBorders>
        </w:tcPr>
        <w:p w14:paraId="215F6DE7" w14:textId="0EECE4C8" w:rsidR="001A6A89" w:rsidRDefault="001A6A89" w:rsidP="00EB7B43">
          <w:pPr>
            <w:ind w:right="360"/>
          </w:pPr>
        </w:p>
      </w:tc>
      <w:tc>
        <w:tcPr>
          <w:tcW w:w="2160" w:type="dxa"/>
          <w:tcBorders>
            <w:top w:val="nil"/>
            <w:left w:val="nil"/>
            <w:bottom w:val="nil"/>
            <w:right w:val="nil"/>
          </w:tcBorders>
        </w:tcPr>
        <w:p w14:paraId="6507ECCA" w14:textId="77777777" w:rsidR="001A6A89" w:rsidRDefault="001A6A89" w:rsidP="00745E78">
          <w:r>
            <w:t>Status:</w:t>
          </w:r>
          <w:r w:rsidRPr="00627EE3">
            <w:rPr>
              <w:bCs/>
              <w:color w:val="0000FF"/>
            </w:rPr>
            <w:t xml:space="preserve"> </w:t>
          </w:r>
          <w:r w:rsidR="00981B45">
            <w:fldChar w:fldCharType="begin"/>
          </w:r>
          <w:r w:rsidR="00981B45">
            <w:instrText xml:space="preserve"> DOCPROPERTY  "ISIS Status"  \* MERGEFORMAT </w:instrText>
          </w:r>
          <w:r w:rsidR="00981B45">
            <w:fldChar w:fldCharType="separate"/>
          </w:r>
          <w:r w:rsidRPr="004C16D1">
            <w:rPr>
              <w:bCs/>
              <w:color w:val="000000"/>
            </w:rPr>
            <w:t>draft</w:t>
          </w:r>
          <w:r w:rsidR="00981B45">
            <w:rPr>
              <w:bCs/>
              <w:color w:val="000000"/>
            </w:rPr>
            <w:fldChar w:fldCharType="end"/>
          </w:r>
        </w:p>
      </w:tc>
      <w:tc>
        <w:tcPr>
          <w:tcW w:w="1620" w:type="dxa"/>
          <w:tcBorders>
            <w:top w:val="nil"/>
            <w:left w:val="nil"/>
            <w:bottom w:val="nil"/>
            <w:right w:val="nil"/>
          </w:tcBorders>
        </w:tcPr>
        <w:p w14:paraId="7C13F239" w14:textId="77777777" w:rsidR="001A6A89" w:rsidRDefault="001A6A89" w:rsidP="00745E7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53</w:t>
          </w:r>
          <w:r>
            <w:rPr>
              <w:rStyle w:val="PageNumber"/>
            </w:rPr>
            <w:fldChar w:fldCharType="end"/>
          </w:r>
          <w:r>
            <w:t xml:space="preserve"> </w:t>
          </w:r>
        </w:p>
      </w:tc>
    </w:tr>
  </w:tbl>
  <w:p w14:paraId="553CBE23" w14:textId="77777777" w:rsidR="001A6A89" w:rsidRDefault="001A6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A6A7" w14:textId="77777777" w:rsidR="00981B45" w:rsidRDefault="00981B45">
      <w:r>
        <w:separator/>
      </w:r>
    </w:p>
  </w:footnote>
  <w:footnote w:type="continuationSeparator" w:id="0">
    <w:p w14:paraId="4E720424" w14:textId="77777777" w:rsidR="00981B45" w:rsidRDefault="0098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1pt;height:21pt" o:bullet="t">
        <v:imagedata r:id="rId1" o:title="small_warning"/>
      </v:shape>
    </w:pict>
  </w:numPicBullet>
  <w:abstractNum w:abstractNumId="0" w15:restartNumberingAfterBreak="0">
    <w:nsid w:val="FFFFFF89"/>
    <w:multiLevelType w:val="singleLevel"/>
    <w:tmpl w:val="5E207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59A18FF"/>
    <w:multiLevelType w:val="hybridMultilevel"/>
    <w:tmpl w:val="3E4C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D1741"/>
    <w:multiLevelType w:val="hybridMultilevel"/>
    <w:tmpl w:val="8B4C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E6BFC"/>
    <w:multiLevelType w:val="hybridMultilevel"/>
    <w:tmpl w:val="D468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55DEA"/>
    <w:multiLevelType w:val="hybridMultilevel"/>
    <w:tmpl w:val="40B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867"/>
    <w:multiLevelType w:val="hybridMultilevel"/>
    <w:tmpl w:val="CDF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B27"/>
    <w:multiLevelType w:val="hybridMultilevel"/>
    <w:tmpl w:val="4786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F3E77"/>
    <w:multiLevelType w:val="hybridMultilevel"/>
    <w:tmpl w:val="3626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976FD"/>
    <w:multiLevelType w:val="hybridMultilevel"/>
    <w:tmpl w:val="503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84270"/>
    <w:multiLevelType w:val="hybridMultilevel"/>
    <w:tmpl w:val="065A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B7F88"/>
    <w:multiLevelType w:val="hybridMultilevel"/>
    <w:tmpl w:val="3FD65DE6"/>
    <w:lvl w:ilvl="0" w:tplc="C8620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853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BCBB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2E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07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7CF6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84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21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EC2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838F2"/>
    <w:multiLevelType w:val="hybridMultilevel"/>
    <w:tmpl w:val="C6D20F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710B1"/>
    <w:multiLevelType w:val="hybridMultilevel"/>
    <w:tmpl w:val="0B50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E19A2"/>
    <w:multiLevelType w:val="multilevel"/>
    <w:tmpl w:val="0F7C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4791"/>
    <w:multiLevelType w:val="hybridMultilevel"/>
    <w:tmpl w:val="615A1E98"/>
    <w:lvl w:ilvl="0" w:tplc="AEE2C9E2">
      <w:start w:val="1"/>
      <w:numFmt w:val="bullet"/>
      <w:lvlRestart w:val="0"/>
      <w:pStyle w:val="LSBodyBullet"/>
      <w:lvlText w:val="•"/>
      <w:lvlJc w:val="left"/>
      <w:pPr>
        <w:tabs>
          <w:tab w:val="num" w:pos="360"/>
        </w:tabs>
        <w:ind w:left="360" w:hanging="360"/>
      </w:pPr>
      <w:rPr>
        <w:rFonts w:ascii="Univers LT 45 Light" w:hAnsi="Univers LT 45 Light" w:cs="Times New Roman" w:hint="default"/>
        <w:b w:val="0"/>
        <w:i w:val="0"/>
        <w:color w:val="auto"/>
        <w:sz w:val="20"/>
        <w:szCs w:val="20"/>
      </w:rPr>
    </w:lvl>
    <w:lvl w:ilvl="1" w:tplc="743EDE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5C2F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A51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026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E88D5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6E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A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B48D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C18B1"/>
    <w:multiLevelType w:val="multilevel"/>
    <w:tmpl w:val="D0AE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0940A4"/>
    <w:multiLevelType w:val="hybridMultilevel"/>
    <w:tmpl w:val="290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437D6"/>
    <w:multiLevelType w:val="hybridMultilevel"/>
    <w:tmpl w:val="9FC2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85E6D"/>
    <w:multiLevelType w:val="hybridMultilevel"/>
    <w:tmpl w:val="A862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5551"/>
    <w:multiLevelType w:val="multilevel"/>
    <w:tmpl w:val="835CBF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90D4D"/>
    <w:multiLevelType w:val="hybridMultilevel"/>
    <w:tmpl w:val="2E8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E5271"/>
    <w:multiLevelType w:val="hybridMultilevel"/>
    <w:tmpl w:val="1924E420"/>
    <w:lvl w:ilvl="0" w:tplc="80663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44F81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766EE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1C8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67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74AAC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D26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E59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7A78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2108BB"/>
    <w:multiLevelType w:val="hybridMultilevel"/>
    <w:tmpl w:val="47B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32918"/>
    <w:multiLevelType w:val="hybridMultilevel"/>
    <w:tmpl w:val="F42C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664D6"/>
    <w:multiLevelType w:val="hybridMultilevel"/>
    <w:tmpl w:val="C400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82DBF"/>
    <w:multiLevelType w:val="hybridMultilevel"/>
    <w:tmpl w:val="478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D5777"/>
    <w:multiLevelType w:val="hybridMultilevel"/>
    <w:tmpl w:val="94AC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50D6E"/>
    <w:multiLevelType w:val="hybridMultilevel"/>
    <w:tmpl w:val="B55E8070"/>
    <w:lvl w:ilvl="0" w:tplc="B88EB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62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9AB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C5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EC6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286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2EA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673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EA2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B2AFA"/>
    <w:multiLevelType w:val="hybridMultilevel"/>
    <w:tmpl w:val="079C2AB4"/>
    <w:lvl w:ilvl="0" w:tplc="04090001">
      <w:start w:val="1"/>
      <w:numFmt w:val="bullet"/>
      <w:pStyle w:val="ISISWarning"/>
      <w:lvlText w:val=""/>
      <w:lvlPicBulletId w:val="0"/>
      <w:lvlJc w:val="left"/>
      <w:pPr>
        <w:tabs>
          <w:tab w:val="num" w:pos="0"/>
        </w:tabs>
        <w:ind w:left="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003B7"/>
    <w:multiLevelType w:val="hybridMultilevel"/>
    <w:tmpl w:val="6896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F6D81"/>
    <w:multiLevelType w:val="hybridMultilevel"/>
    <w:tmpl w:val="E2B018D8"/>
    <w:lvl w:ilvl="0" w:tplc="7BF87BAE">
      <w:start w:val="1"/>
      <w:numFmt w:val="bullet"/>
      <w:lvlText w:val=""/>
      <w:lvlJc w:val="left"/>
      <w:pPr>
        <w:tabs>
          <w:tab w:val="num" w:pos="1656"/>
        </w:tabs>
        <w:ind w:left="1656" w:hanging="216"/>
      </w:pPr>
      <w:rPr>
        <w:rFonts w:ascii="Symbol" w:hAnsi="Symbol" w:hint="default"/>
        <w:b/>
        <w:i w:val="0"/>
        <w:color w:val="0000FF"/>
        <w:sz w:val="16"/>
      </w:rPr>
    </w:lvl>
    <w:lvl w:ilvl="1" w:tplc="2F9A929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87008F4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CD4DD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412C08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38AEE50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2E8C89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C7A9A1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B7EAE5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B35DDB"/>
    <w:multiLevelType w:val="hybridMultilevel"/>
    <w:tmpl w:val="CF86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B3C6D"/>
    <w:multiLevelType w:val="hybridMultilevel"/>
    <w:tmpl w:val="D7D8F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8D1001"/>
    <w:multiLevelType w:val="hybridMultilevel"/>
    <w:tmpl w:val="16FE627A"/>
    <w:lvl w:ilvl="0" w:tplc="1222DFF4">
      <w:start w:val="1"/>
      <w:numFmt w:val="bullet"/>
      <w:pStyle w:val="ISISGuidanceBullet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82A82"/>
    <w:multiLevelType w:val="hybridMultilevel"/>
    <w:tmpl w:val="E208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7D9B"/>
    <w:multiLevelType w:val="hybridMultilevel"/>
    <w:tmpl w:val="E73E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D31A69"/>
    <w:multiLevelType w:val="hybridMultilevel"/>
    <w:tmpl w:val="AA94888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8B0FA6"/>
    <w:multiLevelType w:val="hybridMultilevel"/>
    <w:tmpl w:val="CEC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019AD"/>
    <w:multiLevelType w:val="hybridMultilevel"/>
    <w:tmpl w:val="EE80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2012C"/>
    <w:multiLevelType w:val="hybridMultilevel"/>
    <w:tmpl w:val="62E8EDE6"/>
    <w:lvl w:ilvl="0" w:tplc="E5A6A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0"/>
  </w:num>
  <w:num w:numId="4">
    <w:abstractNumId w:val="34"/>
  </w:num>
  <w:num w:numId="5">
    <w:abstractNumId w:val="22"/>
  </w:num>
  <w:num w:numId="6">
    <w:abstractNumId w:val="34"/>
  </w:num>
  <w:num w:numId="7">
    <w:abstractNumId w:val="14"/>
  </w:num>
  <w:num w:numId="8">
    <w:abstractNumId w:val="31"/>
  </w:num>
  <w:num w:numId="9">
    <w:abstractNumId w:val="29"/>
  </w:num>
  <w:num w:numId="10">
    <w:abstractNumId w:val="3"/>
  </w:num>
  <w:num w:numId="11">
    <w:abstractNumId w:val="15"/>
  </w:num>
  <w:num w:numId="12">
    <w:abstractNumId w:val="38"/>
  </w:num>
  <w:num w:numId="13">
    <w:abstractNumId w:val="0"/>
  </w:num>
  <w:num w:numId="14">
    <w:abstractNumId w:val="37"/>
  </w:num>
  <w:num w:numId="15">
    <w:abstractNumId w:val="11"/>
  </w:num>
  <w:num w:numId="16">
    <w:abstractNumId w:val="12"/>
  </w:num>
  <w:num w:numId="17">
    <w:abstractNumId w:val="28"/>
  </w:num>
  <w:num w:numId="18">
    <w:abstractNumId w:val="16"/>
  </w:num>
  <w:num w:numId="19">
    <w:abstractNumId w:val="20"/>
  </w:num>
  <w:num w:numId="20">
    <w:abstractNumId w:val="35"/>
  </w:num>
  <w:num w:numId="21">
    <w:abstractNumId w:val="17"/>
  </w:num>
  <w:num w:numId="22">
    <w:abstractNumId w:val="2"/>
  </w:num>
  <w:num w:numId="23">
    <w:abstractNumId w:val="13"/>
  </w:num>
  <w:num w:numId="24">
    <w:abstractNumId w:val="19"/>
  </w:num>
  <w:num w:numId="2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0"/>
  </w:num>
  <w:num w:numId="28">
    <w:abstractNumId w:val="9"/>
  </w:num>
  <w:num w:numId="29">
    <w:abstractNumId w:val="6"/>
  </w:num>
  <w:num w:numId="30">
    <w:abstractNumId w:val="25"/>
  </w:num>
  <w:num w:numId="31">
    <w:abstractNumId w:val="21"/>
  </w:num>
  <w:num w:numId="32">
    <w:abstractNumId w:val="5"/>
  </w:num>
  <w:num w:numId="33">
    <w:abstractNumId w:val="8"/>
  </w:num>
  <w:num w:numId="34">
    <w:abstractNumId w:val="27"/>
  </w:num>
  <w:num w:numId="35">
    <w:abstractNumId w:val="30"/>
  </w:num>
  <w:num w:numId="36">
    <w:abstractNumId w:val="7"/>
  </w:num>
  <w:num w:numId="37">
    <w:abstractNumId w:val="32"/>
  </w:num>
  <w:num w:numId="38">
    <w:abstractNumId w:val="24"/>
  </w:num>
  <w:num w:numId="39">
    <w:abstractNumId w:val="39"/>
  </w:num>
  <w:num w:numId="40">
    <w:abstractNumId w:val="26"/>
  </w:num>
  <w:num w:numId="41">
    <w:abstractNumId w:val="36"/>
  </w:num>
  <w:num w:numId="42">
    <w:abstractNumId w:val="23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F18"/>
    <w:rsid w:val="000011CE"/>
    <w:rsid w:val="0000200A"/>
    <w:rsid w:val="00004408"/>
    <w:rsid w:val="000045EB"/>
    <w:rsid w:val="000058C6"/>
    <w:rsid w:val="00006D67"/>
    <w:rsid w:val="00011176"/>
    <w:rsid w:val="000113DC"/>
    <w:rsid w:val="0001272A"/>
    <w:rsid w:val="00014368"/>
    <w:rsid w:val="00014B7D"/>
    <w:rsid w:val="00015219"/>
    <w:rsid w:val="00015D2C"/>
    <w:rsid w:val="000165BC"/>
    <w:rsid w:val="00021A72"/>
    <w:rsid w:val="000261A2"/>
    <w:rsid w:val="00027658"/>
    <w:rsid w:val="00027A1A"/>
    <w:rsid w:val="00032B95"/>
    <w:rsid w:val="000338A8"/>
    <w:rsid w:val="000341AA"/>
    <w:rsid w:val="00034653"/>
    <w:rsid w:val="0003725A"/>
    <w:rsid w:val="000435DA"/>
    <w:rsid w:val="00044ECB"/>
    <w:rsid w:val="00044F8C"/>
    <w:rsid w:val="00046352"/>
    <w:rsid w:val="0005011B"/>
    <w:rsid w:val="000545C2"/>
    <w:rsid w:val="00055799"/>
    <w:rsid w:val="000557A3"/>
    <w:rsid w:val="00055FA2"/>
    <w:rsid w:val="00056313"/>
    <w:rsid w:val="00057188"/>
    <w:rsid w:val="000609E5"/>
    <w:rsid w:val="00060DEB"/>
    <w:rsid w:val="00063D48"/>
    <w:rsid w:val="00065C9A"/>
    <w:rsid w:val="00067793"/>
    <w:rsid w:val="00070ADD"/>
    <w:rsid w:val="00071DF2"/>
    <w:rsid w:val="000764E2"/>
    <w:rsid w:val="00076D4F"/>
    <w:rsid w:val="00077211"/>
    <w:rsid w:val="00080D95"/>
    <w:rsid w:val="00083388"/>
    <w:rsid w:val="00085303"/>
    <w:rsid w:val="00086AB3"/>
    <w:rsid w:val="00087613"/>
    <w:rsid w:val="00087D90"/>
    <w:rsid w:val="000915E4"/>
    <w:rsid w:val="00093573"/>
    <w:rsid w:val="000A0476"/>
    <w:rsid w:val="000A236E"/>
    <w:rsid w:val="000A32FE"/>
    <w:rsid w:val="000A5BAF"/>
    <w:rsid w:val="000A5DB4"/>
    <w:rsid w:val="000B15D9"/>
    <w:rsid w:val="000B22C9"/>
    <w:rsid w:val="000B22D7"/>
    <w:rsid w:val="000B2A23"/>
    <w:rsid w:val="000B33EE"/>
    <w:rsid w:val="000B3BDB"/>
    <w:rsid w:val="000B4F71"/>
    <w:rsid w:val="000B6D50"/>
    <w:rsid w:val="000C10D4"/>
    <w:rsid w:val="000C1758"/>
    <w:rsid w:val="000C30CC"/>
    <w:rsid w:val="000C3990"/>
    <w:rsid w:val="000C62A2"/>
    <w:rsid w:val="000C6F97"/>
    <w:rsid w:val="000D17A6"/>
    <w:rsid w:val="000E0819"/>
    <w:rsid w:val="000E0FC4"/>
    <w:rsid w:val="000E1DB0"/>
    <w:rsid w:val="000E30EE"/>
    <w:rsid w:val="000E3465"/>
    <w:rsid w:val="000E3EFE"/>
    <w:rsid w:val="000E42C7"/>
    <w:rsid w:val="000E55F7"/>
    <w:rsid w:val="000F15F7"/>
    <w:rsid w:val="000F262F"/>
    <w:rsid w:val="000F2960"/>
    <w:rsid w:val="000F40F5"/>
    <w:rsid w:val="000F4109"/>
    <w:rsid w:val="000F7B1C"/>
    <w:rsid w:val="000F7E69"/>
    <w:rsid w:val="00100D49"/>
    <w:rsid w:val="00100D58"/>
    <w:rsid w:val="001012D0"/>
    <w:rsid w:val="0010171B"/>
    <w:rsid w:val="00103F30"/>
    <w:rsid w:val="00106F87"/>
    <w:rsid w:val="00111B7F"/>
    <w:rsid w:val="001143FE"/>
    <w:rsid w:val="0012059D"/>
    <w:rsid w:val="00120D36"/>
    <w:rsid w:val="001230B9"/>
    <w:rsid w:val="00123F3D"/>
    <w:rsid w:val="00123F95"/>
    <w:rsid w:val="001268A0"/>
    <w:rsid w:val="00127F7C"/>
    <w:rsid w:val="00131287"/>
    <w:rsid w:val="0013283C"/>
    <w:rsid w:val="00134640"/>
    <w:rsid w:val="00135F02"/>
    <w:rsid w:val="00136B2F"/>
    <w:rsid w:val="001372E7"/>
    <w:rsid w:val="00144650"/>
    <w:rsid w:val="001446BA"/>
    <w:rsid w:val="00145C58"/>
    <w:rsid w:val="00145D04"/>
    <w:rsid w:val="00145E04"/>
    <w:rsid w:val="00151583"/>
    <w:rsid w:val="001518B7"/>
    <w:rsid w:val="00152A49"/>
    <w:rsid w:val="00153226"/>
    <w:rsid w:val="0015326E"/>
    <w:rsid w:val="00153F18"/>
    <w:rsid w:val="00155689"/>
    <w:rsid w:val="00156A57"/>
    <w:rsid w:val="00157BB7"/>
    <w:rsid w:val="001606AD"/>
    <w:rsid w:val="0016110E"/>
    <w:rsid w:val="001631F3"/>
    <w:rsid w:val="0016430D"/>
    <w:rsid w:val="0016589F"/>
    <w:rsid w:val="00165F3E"/>
    <w:rsid w:val="00166444"/>
    <w:rsid w:val="00167173"/>
    <w:rsid w:val="00170AD5"/>
    <w:rsid w:val="00171C04"/>
    <w:rsid w:val="00172BED"/>
    <w:rsid w:val="00172CA3"/>
    <w:rsid w:val="00173266"/>
    <w:rsid w:val="00177EC5"/>
    <w:rsid w:val="001815DB"/>
    <w:rsid w:val="00183C51"/>
    <w:rsid w:val="00183D26"/>
    <w:rsid w:val="00183F95"/>
    <w:rsid w:val="0018487A"/>
    <w:rsid w:val="00185CB5"/>
    <w:rsid w:val="001874DD"/>
    <w:rsid w:val="00187F20"/>
    <w:rsid w:val="00190225"/>
    <w:rsid w:val="00190875"/>
    <w:rsid w:val="001916E9"/>
    <w:rsid w:val="00191D30"/>
    <w:rsid w:val="00191DE5"/>
    <w:rsid w:val="0019338B"/>
    <w:rsid w:val="00193897"/>
    <w:rsid w:val="00194B36"/>
    <w:rsid w:val="00195669"/>
    <w:rsid w:val="00195C09"/>
    <w:rsid w:val="00197528"/>
    <w:rsid w:val="001A2211"/>
    <w:rsid w:val="001A6A89"/>
    <w:rsid w:val="001A713C"/>
    <w:rsid w:val="001B0772"/>
    <w:rsid w:val="001B2869"/>
    <w:rsid w:val="001B2D99"/>
    <w:rsid w:val="001B4252"/>
    <w:rsid w:val="001B4E84"/>
    <w:rsid w:val="001B51BB"/>
    <w:rsid w:val="001B5BE0"/>
    <w:rsid w:val="001C040E"/>
    <w:rsid w:val="001C0C60"/>
    <w:rsid w:val="001C1424"/>
    <w:rsid w:val="001C1B11"/>
    <w:rsid w:val="001C4068"/>
    <w:rsid w:val="001C5261"/>
    <w:rsid w:val="001C5D07"/>
    <w:rsid w:val="001C6171"/>
    <w:rsid w:val="001C67FC"/>
    <w:rsid w:val="001D0717"/>
    <w:rsid w:val="001D15B8"/>
    <w:rsid w:val="001D52CE"/>
    <w:rsid w:val="001D5FE9"/>
    <w:rsid w:val="001D6B89"/>
    <w:rsid w:val="001E2C24"/>
    <w:rsid w:val="001E306C"/>
    <w:rsid w:val="001E33CD"/>
    <w:rsid w:val="001E3A8A"/>
    <w:rsid w:val="001E57D6"/>
    <w:rsid w:val="001E6783"/>
    <w:rsid w:val="001E7910"/>
    <w:rsid w:val="001E7E0A"/>
    <w:rsid w:val="001F02C0"/>
    <w:rsid w:val="001F17AC"/>
    <w:rsid w:val="001F18F4"/>
    <w:rsid w:val="001F297D"/>
    <w:rsid w:val="001F3002"/>
    <w:rsid w:val="001F3327"/>
    <w:rsid w:val="001F3528"/>
    <w:rsid w:val="001F3A98"/>
    <w:rsid w:val="001F475B"/>
    <w:rsid w:val="001F4D88"/>
    <w:rsid w:val="001F51EE"/>
    <w:rsid w:val="001F71C9"/>
    <w:rsid w:val="001F7FE1"/>
    <w:rsid w:val="002003B4"/>
    <w:rsid w:val="002005CD"/>
    <w:rsid w:val="002017A7"/>
    <w:rsid w:val="00203E54"/>
    <w:rsid w:val="0020446E"/>
    <w:rsid w:val="00204574"/>
    <w:rsid w:val="00204D7F"/>
    <w:rsid w:val="002053FC"/>
    <w:rsid w:val="0020631D"/>
    <w:rsid w:val="002101B7"/>
    <w:rsid w:val="00210B4A"/>
    <w:rsid w:val="00212256"/>
    <w:rsid w:val="00212317"/>
    <w:rsid w:val="00213279"/>
    <w:rsid w:val="002160DF"/>
    <w:rsid w:val="00216EF1"/>
    <w:rsid w:val="00217D5A"/>
    <w:rsid w:val="00220C52"/>
    <w:rsid w:val="002211B4"/>
    <w:rsid w:val="00221C17"/>
    <w:rsid w:val="002220AB"/>
    <w:rsid w:val="00222D96"/>
    <w:rsid w:val="00223B3E"/>
    <w:rsid w:val="002250DF"/>
    <w:rsid w:val="002260C6"/>
    <w:rsid w:val="0023098A"/>
    <w:rsid w:val="002325F0"/>
    <w:rsid w:val="0023715E"/>
    <w:rsid w:val="0023735B"/>
    <w:rsid w:val="00240E77"/>
    <w:rsid w:val="002420CE"/>
    <w:rsid w:val="0024433D"/>
    <w:rsid w:val="00244AAA"/>
    <w:rsid w:val="0024509A"/>
    <w:rsid w:val="002516A8"/>
    <w:rsid w:val="00251C51"/>
    <w:rsid w:val="00251DB5"/>
    <w:rsid w:val="00252CC4"/>
    <w:rsid w:val="00252F91"/>
    <w:rsid w:val="00254361"/>
    <w:rsid w:val="002551AF"/>
    <w:rsid w:val="00257519"/>
    <w:rsid w:val="0026058B"/>
    <w:rsid w:val="00260665"/>
    <w:rsid w:val="00261910"/>
    <w:rsid w:val="00262816"/>
    <w:rsid w:val="00264B42"/>
    <w:rsid w:val="00265C25"/>
    <w:rsid w:val="00265CD4"/>
    <w:rsid w:val="002703D9"/>
    <w:rsid w:val="002719B1"/>
    <w:rsid w:val="00271BC0"/>
    <w:rsid w:val="0027208D"/>
    <w:rsid w:val="002723ED"/>
    <w:rsid w:val="00273092"/>
    <w:rsid w:val="00273B48"/>
    <w:rsid w:val="00273D14"/>
    <w:rsid w:val="0027428A"/>
    <w:rsid w:val="002754DC"/>
    <w:rsid w:val="00277435"/>
    <w:rsid w:val="00277565"/>
    <w:rsid w:val="0028159D"/>
    <w:rsid w:val="002824D1"/>
    <w:rsid w:val="00283A29"/>
    <w:rsid w:val="0028457F"/>
    <w:rsid w:val="00285A26"/>
    <w:rsid w:val="0029036E"/>
    <w:rsid w:val="00291112"/>
    <w:rsid w:val="00291408"/>
    <w:rsid w:val="002928E0"/>
    <w:rsid w:val="00296C70"/>
    <w:rsid w:val="002A182D"/>
    <w:rsid w:val="002A183C"/>
    <w:rsid w:val="002A4C54"/>
    <w:rsid w:val="002A5376"/>
    <w:rsid w:val="002A6246"/>
    <w:rsid w:val="002B0F45"/>
    <w:rsid w:val="002B12EE"/>
    <w:rsid w:val="002B3A34"/>
    <w:rsid w:val="002B431E"/>
    <w:rsid w:val="002B4DA7"/>
    <w:rsid w:val="002B58FA"/>
    <w:rsid w:val="002B6066"/>
    <w:rsid w:val="002B7633"/>
    <w:rsid w:val="002C048F"/>
    <w:rsid w:val="002C1EE2"/>
    <w:rsid w:val="002C2D3B"/>
    <w:rsid w:val="002C3068"/>
    <w:rsid w:val="002C320D"/>
    <w:rsid w:val="002C5642"/>
    <w:rsid w:val="002C6555"/>
    <w:rsid w:val="002D06BF"/>
    <w:rsid w:val="002D0BCC"/>
    <w:rsid w:val="002D1B67"/>
    <w:rsid w:val="002D32E8"/>
    <w:rsid w:val="002D33CF"/>
    <w:rsid w:val="002D4D16"/>
    <w:rsid w:val="002D5C32"/>
    <w:rsid w:val="002D6494"/>
    <w:rsid w:val="002D6B4F"/>
    <w:rsid w:val="002D700C"/>
    <w:rsid w:val="002D7695"/>
    <w:rsid w:val="002E0DEB"/>
    <w:rsid w:val="002E527A"/>
    <w:rsid w:val="002E52FE"/>
    <w:rsid w:val="002E577F"/>
    <w:rsid w:val="002E5DFC"/>
    <w:rsid w:val="002E6DA1"/>
    <w:rsid w:val="002E710F"/>
    <w:rsid w:val="002F26A6"/>
    <w:rsid w:val="002F2A00"/>
    <w:rsid w:val="002F363F"/>
    <w:rsid w:val="002F4A42"/>
    <w:rsid w:val="002F4D7F"/>
    <w:rsid w:val="002F5211"/>
    <w:rsid w:val="002F623E"/>
    <w:rsid w:val="002F6D64"/>
    <w:rsid w:val="00300CEC"/>
    <w:rsid w:val="00302846"/>
    <w:rsid w:val="00302F74"/>
    <w:rsid w:val="0030333D"/>
    <w:rsid w:val="00304D0C"/>
    <w:rsid w:val="003052D1"/>
    <w:rsid w:val="003070D0"/>
    <w:rsid w:val="00311BD6"/>
    <w:rsid w:val="0031510A"/>
    <w:rsid w:val="003158B1"/>
    <w:rsid w:val="00316AB6"/>
    <w:rsid w:val="0031721C"/>
    <w:rsid w:val="00317E91"/>
    <w:rsid w:val="00320F3C"/>
    <w:rsid w:val="00321217"/>
    <w:rsid w:val="003224F7"/>
    <w:rsid w:val="00322EC4"/>
    <w:rsid w:val="003240FE"/>
    <w:rsid w:val="0032732F"/>
    <w:rsid w:val="00330388"/>
    <w:rsid w:val="0033141B"/>
    <w:rsid w:val="00331B59"/>
    <w:rsid w:val="0033349D"/>
    <w:rsid w:val="00333A1E"/>
    <w:rsid w:val="00335790"/>
    <w:rsid w:val="003368A2"/>
    <w:rsid w:val="0033731E"/>
    <w:rsid w:val="0033756E"/>
    <w:rsid w:val="003440FE"/>
    <w:rsid w:val="00346FF3"/>
    <w:rsid w:val="0034749B"/>
    <w:rsid w:val="0034764C"/>
    <w:rsid w:val="003532B7"/>
    <w:rsid w:val="003562D2"/>
    <w:rsid w:val="00357772"/>
    <w:rsid w:val="0036064B"/>
    <w:rsid w:val="00360EAF"/>
    <w:rsid w:val="00361CD1"/>
    <w:rsid w:val="00361DAC"/>
    <w:rsid w:val="00362A95"/>
    <w:rsid w:val="0036378B"/>
    <w:rsid w:val="00363D48"/>
    <w:rsid w:val="00365DB0"/>
    <w:rsid w:val="003664ED"/>
    <w:rsid w:val="003679A4"/>
    <w:rsid w:val="00370881"/>
    <w:rsid w:val="003709BE"/>
    <w:rsid w:val="00374107"/>
    <w:rsid w:val="00380DB7"/>
    <w:rsid w:val="00381172"/>
    <w:rsid w:val="00381F02"/>
    <w:rsid w:val="00381F47"/>
    <w:rsid w:val="00384180"/>
    <w:rsid w:val="00384AEF"/>
    <w:rsid w:val="003903B3"/>
    <w:rsid w:val="0039082B"/>
    <w:rsid w:val="00391C1D"/>
    <w:rsid w:val="003925C5"/>
    <w:rsid w:val="00394C7E"/>
    <w:rsid w:val="0039586E"/>
    <w:rsid w:val="003959C8"/>
    <w:rsid w:val="003965F4"/>
    <w:rsid w:val="003972A3"/>
    <w:rsid w:val="003A1E83"/>
    <w:rsid w:val="003A3E25"/>
    <w:rsid w:val="003A464A"/>
    <w:rsid w:val="003A6517"/>
    <w:rsid w:val="003A6776"/>
    <w:rsid w:val="003B0A59"/>
    <w:rsid w:val="003B0A8A"/>
    <w:rsid w:val="003B3AEF"/>
    <w:rsid w:val="003B55D0"/>
    <w:rsid w:val="003B6432"/>
    <w:rsid w:val="003B6C7C"/>
    <w:rsid w:val="003B7CD7"/>
    <w:rsid w:val="003C0AF9"/>
    <w:rsid w:val="003C1942"/>
    <w:rsid w:val="003C1E52"/>
    <w:rsid w:val="003C5B76"/>
    <w:rsid w:val="003C5CC5"/>
    <w:rsid w:val="003C6216"/>
    <w:rsid w:val="003C696B"/>
    <w:rsid w:val="003C6AF8"/>
    <w:rsid w:val="003C6EC4"/>
    <w:rsid w:val="003D0BF0"/>
    <w:rsid w:val="003D5A47"/>
    <w:rsid w:val="003D5BDD"/>
    <w:rsid w:val="003D5C28"/>
    <w:rsid w:val="003E0FC9"/>
    <w:rsid w:val="003E36C6"/>
    <w:rsid w:val="003E6961"/>
    <w:rsid w:val="003E69A9"/>
    <w:rsid w:val="003F14DD"/>
    <w:rsid w:val="003F28DB"/>
    <w:rsid w:val="003F39DD"/>
    <w:rsid w:val="003F50B3"/>
    <w:rsid w:val="003F6BAF"/>
    <w:rsid w:val="003F7784"/>
    <w:rsid w:val="004001D8"/>
    <w:rsid w:val="00401644"/>
    <w:rsid w:val="00401F94"/>
    <w:rsid w:val="0040253C"/>
    <w:rsid w:val="0040616F"/>
    <w:rsid w:val="00411EFA"/>
    <w:rsid w:val="00413B62"/>
    <w:rsid w:val="00413BCE"/>
    <w:rsid w:val="00417ACC"/>
    <w:rsid w:val="0042012A"/>
    <w:rsid w:val="004234F7"/>
    <w:rsid w:val="004242BF"/>
    <w:rsid w:val="004258A6"/>
    <w:rsid w:val="00425A15"/>
    <w:rsid w:val="004260C5"/>
    <w:rsid w:val="0042647E"/>
    <w:rsid w:val="00427A4A"/>
    <w:rsid w:val="00430A3B"/>
    <w:rsid w:val="004313A6"/>
    <w:rsid w:val="0043226E"/>
    <w:rsid w:val="00432A0A"/>
    <w:rsid w:val="004361DD"/>
    <w:rsid w:val="004420BB"/>
    <w:rsid w:val="00445082"/>
    <w:rsid w:val="00446FEA"/>
    <w:rsid w:val="0044747B"/>
    <w:rsid w:val="00447794"/>
    <w:rsid w:val="00447E60"/>
    <w:rsid w:val="00450515"/>
    <w:rsid w:val="00450AC0"/>
    <w:rsid w:val="00450D7E"/>
    <w:rsid w:val="0045346C"/>
    <w:rsid w:val="00454527"/>
    <w:rsid w:val="00455C9C"/>
    <w:rsid w:val="00456751"/>
    <w:rsid w:val="00457519"/>
    <w:rsid w:val="004578B9"/>
    <w:rsid w:val="004608F6"/>
    <w:rsid w:val="00462EB8"/>
    <w:rsid w:val="00464D5D"/>
    <w:rsid w:val="00465EF2"/>
    <w:rsid w:val="004710EA"/>
    <w:rsid w:val="004712FA"/>
    <w:rsid w:val="00471755"/>
    <w:rsid w:val="004722EA"/>
    <w:rsid w:val="004725B2"/>
    <w:rsid w:val="00474936"/>
    <w:rsid w:val="00475F50"/>
    <w:rsid w:val="00476868"/>
    <w:rsid w:val="00476BFE"/>
    <w:rsid w:val="00476DFD"/>
    <w:rsid w:val="00476E2D"/>
    <w:rsid w:val="004842E4"/>
    <w:rsid w:val="00485177"/>
    <w:rsid w:val="00486F01"/>
    <w:rsid w:val="0049474F"/>
    <w:rsid w:val="00495D30"/>
    <w:rsid w:val="00495ED2"/>
    <w:rsid w:val="0049627C"/>
    <w:rsid w:val="00497B63"/>
    <w:rsid w:val="004A14BC"/>
    <w:rsid w:val="004A224A"/>
    <w:rsid w:val="004A3C0C"/>
    <w:rsid w:val="004A3C84"/>
    <w:rsid w:val="004A548A"/>
    <w:rsid w:val="004A700B"/>
    <w:rsid w:val="004A70B4"/>
    <w:rsid w:val="004A7483"/>
    <w:rsid w:val="004B6A0C"/>
    <w:rsid w:val="004B6B34"/>
    <w:rsid w:val="004B71B1"/>
    <w:rsid w:val="004B73FB"/>
    <w:rsid w:val="004B7911"/>
    <w:rsid w:val="004C16D1"/>
    <w:rsid w:val="004C1F3D"/>
    <w:rsid w:val="004C3674"/>
    <w:rsid w:val="004C4191"/>
    <w:rsid w:val="004C4FBE"/>
    <w:rsid w:val="004C5404"/>
    <w:rsid w:val="004C5D31"/>
    <w:rsid w:val="004D0122"/>
    <w:rsid w:val="004D1B4C"/>
    <w:rsid w:val="004D2A5C"/>
    <w:rsid w:val="004D5515"/>
    <w:rsid w:val="004D57C0"/>
    <w:rsid w:val="004D6A01"/>
    <w:rsid w:val="004D6DE8"/>
    <w:rsid w:val="004E2395"/>
    <w:rsid w:val="004E2AF9"/>
    <w:rsid w:val="004E2B03"/>
    <w:rsid w:val="004E38F7"/>
    <w:rsid w:val="004E3DFC"/>
    <w:rsid w:val="004E459B"/>
    <w:rsid w:val="004E4C89"/>
    <w:rsid w:val="004E5142"/>
    <w:rsid w:val="004E714B"/>
    <w:rsid w:val="004E7685"/>
    <w:rsid w:val="004F06E5"/>
    <w:rsid w:val="004F1C6C"/>
    <w:rsid w:val="004F2357"/>
    <w:rsid w:val="004F2DA2"/>
    <w:rsid w:val="004F34E6"/>
    <w:rsid w:val="004F377D"/>
    <w:rsid w:val="004F39DC"/>
    <w:rsid w:val="004F40B9"/>
    <w:rsid w:val="004F72FB"/>
    <w:rsid w:val="005009E9"/>
    <w:rsid w:val="00500DF6"/>
    <w:rsid w:val="00503884"/>
    <w:rsid w:val="00503DE1"/>
    <w:rsid w:val="00503FFA"/>
    <w:rsid w:val="00507F02"/>
    <w:rsid w:val="00510E95"/>
    <w:rsid w:val="00512E4D"/>
    <w:rsid w:val="00513828"/>
    <w:rsid w:val="005179F0"/>
    <w:rsid w:val="00520B93"/>
    <w:rsid w:val="00520F7C"/>
    <w:rsid w:val="00521496"/>
    <w:rsid w:val="00526087"/>
    <w:rsid w:val="00526ECD"/>
    <w:rsid w:val="00527580"/>
    <w:rsid w:val="00527DA4"/>
    <w:rsid w:val="00531AFE"/>
    <w:rsid w:val="00532194"/>
    <w:rsid w:val="005348DF"/>
    <w:rsid w:val="00535358"/>
    <w:rsid w:val="0053712E"/>
    <w:rsid w:val="00540186"/>
    <w:rsid w:val="00544A40"/>
    <w:rsid w:val="00544C79"/>
    <w:rsid w:val="005452B5"/>
    <w:rsid w:val="005453EE"/>
    <w:rsid w:val="00545FB3"/>
    <w:rsid w:val="005465FB"/>
    <w:rsid w:val="00552773"/>
    <w:rsid w:val="005605A2"/>
    <w:rsid w:val="005633AC"/>
    <w:rsid w:val="00565038"/>
    <w:rsid w:val="00565E7A"/>
    <w:rsid w:val="00566403"/>
    <w:rsid w:val="00570302"/>
    <w:rsid w:val="0057147C"/>
    <w:rsid w:val="005717C7"/>
    <w:rsid w:val="00572322"/>
    <w:rsid w:val="0057259C"/>
    <w:rsid w:val="00574C49"/>
    <w:rsid w:val="005750D8"/>
    <w:rsid w:val="0058270B"/>
    <w:rsid w:val="005847E6"/>
    <w:rsid w:val="00594704"/>
    <w:rsid w:val="00595E2D"/>
    <w:rsid w:val="005961C5"/>
    <w:rsid w:val="005A236C"/>
    <w:rsid w:val="005A2CDF"/>
    <w:rsid w:val="005A3817"/>
    <w:rsid w:val="005A3AD1"/>
    <w:rsid w:val="005B1025"/>
    <w:rsid w:val="005B24A5"/>
    <w:rsid w:val="005B2D7A"/>
    <w:rsid w:val="005B2ED6"/>
    <w:rsid w:val="005B4121"/>
    <w:rsid w:val="005B6131"/>
    <w:rsid w:val="005B6514"/>
    <w:rsid w:val="005B6D39"/>
    <w:rsid w:val="005B76A2"/>
    <w:rsid w:val="005C0882"/>
    <w:rsid w:val="005C14D4"/>
    <w:rsid w:val="005C37F2"/>
    <w:rsid w:val="005C498E"/>
    <w:rsid w:val="005D12E6"/>
    <w:rsid w:val="005D237C"/>
    <w:rsid w:val="005D3D77"/>
    <w:rsid w:val="005D4DCA"/>
    <w:rsid w:val="005D6087"/>
    <w:rsid w:val="005D6445"/>
    <w:rsid w:val="005D64D9"/>
    <w:rsid w:val="005E0B57"/>
    <w:rsid w:val="005E10DE"/>
    <w:rsid w:val="005E1161"/>
    <w:rsid w:val="005E323D"/>
    <w:rsid w:val="005E35ED"/>
    <w:rsid w:val="005E3DA3"/>
    <w:rsid w:val="005F0889"/>
    <w:rsid w:val="005F65A5"/>
    <w:rsid w:val="005F6628"/>
    <w:rsid w:val="005F6F43"/>
    <w:rsid w:val="005F7751"/>
    <w:rsid w:val="006001B7"/>
    <w:rsid w:val="00602B20"/>
    <w:rsid w:val="00603CE1"/>
    <w:rsid w:val="006055A4"/>
    <w:rsid w:val="00606168"/>
    <w:rsid w:val="00607856"/>
    <w:rsid w:val="006110B6"/>
    <w:rsid w:val="0061165F"/>
    <w:rsid w:val="00611BF2"/>
    <w:rsid w:val="00611F89"/>
    <w:rsid w:val="006123BD"/>
    <w:rsid w:val="00614302"/>
    <w:rsid w:val="006145D7"/>
    <w:rsid w:val="00615001"/>
    <w:rsid w:val="0062054C"/>
    <w:rsid w:val="00620567"/>
    <w:rsid w:val="006209A5"/>
    <w:rsid w:val="006219F0"/>
    <w:rsid w:val="006235F6"/>
    <w:rsid w:val="00623726"/>
    <w:rsid w:val="006244AD"/>
    <w:rsid w:val="006247C6"/>
    <w:rsid w:val="00625288"/>
    <w:rsid w:val="00627EE3"/>
    <w:rsid w:val="0063086C"/>
    <w:rsid w:val="00630B53"/>
    <w:rsid w:val="00634B49"/>
    <w:rsid w:val="006351C9"/>
    <w:rsid w:val="0063688C"/>
    <w:rsid w:val="00637D5F"/>
    <w:rsid w:val="00637EA0"/>
    <w:rsid w:val="00641236"/>
    <w:rsid w:val="0064339A"/>
    <w:rsid w:val="00651C72"/>
    <w:rsid w:val="006535C9"/>
    <w:rsid w:val="00653658"/>
    <w:rsid w:val="00653E2B"/>
    <w:rsid w:val="00654923"/>
    <w:rsid w:val="00654BFC"/>
    <w:rsid w:val="00655C9F"/>
    <w:rsid w:val="0065731C"/>
    <w:rsid w:val="006616D2"/>
    <w:rsid w:val="00661CD4"/>
    <w:rsid w:val="00663302"/>
    <w:rsid w:val="00663338"/>
    <w:rsid w:val="00663B64"/>
    <w:rsid w:val="00664131"/>
    <w:rsid w:val="00664481"/>
    <w:rsid w:val="00664735"/>
    <w:rsid w:val="00664B41"/>
    <w:rsid w:val="006655B5"/>
    <w:rsid w:val="00667106"/>
    <w:rsid w:val="00667DBB"/>
    <w:rsid w:val="00670161"/>
    <w:rsid w:val="00671D18"/>
    <w:rsid w:val="00672774"/>
    <w:rsid w:val="00673E6A"/>
    <w:rsid w:val="006756B0"/>
    <w:rsid w:val="00677596"/>
    <w:rsid w:val="0067776B"/>
    <w:rsid w:val="00680A96"/>
    <w:rsid w:val="00680EB2"/>
    <w:rsid w:val="00681DF2"/>
    <w:rsid w:val="006832A1"/>
    <w:rsid w:val="00684468"/>
    <w:rsid w:val="006854D5"/>
    <w:rsid w:val="00686599"/>
    <w:rsid w:val="00691AF0"/>
    <w:rsid w:val="00694EBA"/>
    <w:rsid w:val="00697849"/>
    <w:rsid w:val="006A03E9"/>
    <w:rsid w:val="006A0A33"/>
    <w:rsid w:val="006A1534"/>
    <w:rsid w:val="006A2786"/>
    <w:rsid w:val="006A2B13"/>
    <w:rsid w:val="006A3E29"/>
    <w:rsid w:val="006A4491"/>
    <w:rsid w:val="006A5FA9"/>
    <w:rsid w:val="006A6E67"/>
    <w:rsid w:val="006B1D08"/>
    <w:rsid w:val="006B332B"/>
    <w:rsid w:val="006B4885"/>
    <w:rsid w:val="006B4DBA"/>
    <w:rsid w:val="006B570C"/>
    <w:rsid w:val="006C37E8"/>
    <w:rsid w:val="006C6887"/>
    <w:rsid w:val="006C68DD"/>
    <w:rsid w:val="006C6EDA"/>
    <w:rsid w:val="006D01E5"/>
    <w:rsid w:val="006D04D7"/>
    <w:rsid w:val="006D120C"/>
    <w:rsid w:val="006D2250"/>
    <w:rsid w:val="006D52CE"/>
    <w:rsid w:val="006D5411"/>
    <w:rsid w:val="006D5872"/>
    <w:rsid w:val="006D637A"/>
    <w:rsid w:val="006D6484"/>
    <w:rsid w:val="006D704F"/>
    <w:rsid w:val="006D73C6"/>
    <w:rsid w:val="006E0C57"/>
    <w:rsid w:val="006E1B05"/>
    <w:rsid w:val="006E1F89"/>
    <w:rsid w:val="006E2EBE"/>
    <w:rsid w:val="006E371E"/>
    <w:rsid w:val="006E4074"/>
    <w:rsid w:val="006E56BA"/>
    <w:rsid w:val="006E5DFD"/>
    <w:rsid w:val="006E634F"/>
    <w:rsid w:val="006E65A9"/>
    <w:rsid w:val="006E6BCD"/>
    <w:rsid w:val="006F0F0F"/>
    <w:rsid w:val="006F17B1"/>
    <w:rsid w:val="006F2C56"/>
    <w:rsid w:val="006F33CF"/>
    <w:rsid w:val="006F3508"/>
    <w:rsid w:val="006F5A5E"/>
    <w:rsid w:val="006F6710"/>
    <w:rsid w:val="006F6F48"/>
    <w:rsid w:val="006F7279"/>
    <w:rsid w:val="0070041B"/>
    <w:rsid w:val="00701DCC"/>
    <w:rsid w:val="0070217F"/>
    <w:rsid w:val="00702D5D"/>
    <w:rsid w:val="00704BFC"/>
    <w:rsid w:val="00707931"/>
    <w:rsid w:val="0071061D"/>
    <w:rsid w:val="00710CB9"/>
    <w:rsid w:val="007110FB"/>
    <w:rsid w:val="00711BD3"/>
    <w:rsid w:val="00714378"/>
    <w:rsid w:val="00716E37"/>
    <w:rsid w:val="007211AF"/>
    <w:rsid w:val="00727521"/>
    <w:rsid w:val="00727921"/>
    <w:rsid w:val="0073086C"/>
    <w:rsid w:val="007322FA"/>
    <w:rsid w:val="00732838"/>
    <w:rsid w:val="00736355"/>
    <w:rsid w:val="007404EB"/>
    <w:rsid w:val="007416A7"/>
    <w:rsid w:val="00743B93"/>
    <w:rsid w:val="007444E2"/>
    <w:rsid w:val="0074556B"/>
    <w:rsid w:val="00745E78"/>
    <w:rsid w:val="00745FD1"/>
    <w:rsid w:val="00746139"/>
    <w:rsid w:val="007462F6"/>
    <w:rsid w:val="007473E0"/>
    <w:rsid w:val="00747711"/>
    <w:rsid w:val="00753215"/>
    <w:rsid w:val="0075546B"/>
    <w:rsid w:val="0075566F"/>
    <w:rsid w:val="007560EE"/>
    <w:rsid w:val="007578B9"/>
    <w:rsid w:val="007608E1"/>
    <w:rsid w:val="00761214"/>
    <w:rsid w:val="0076167A"/>
    <w:rsid w:val="007617AF"/>
    <w:rsid w:val="00763460"/>
    <w:rsid w:val="00763B05"/>
    <w:rsid w:val="00764352"/>
    <w:rsid w:val="00766BEA"/>
    <w:rsid w:val="0077532D"/>
    <w:rsid w:val="00775EB7"/>
    <w:rsid w:val="00780FA2"/>
    <w:rsid w:val="00781751"/>
    <w:rsid w:val="007820A7"/>
    <w:rsid w:val="0078408C"/>
    <w:rsid w:val="00785EC4"/>
    <w:rsid w:val="007860F1"/>
    <w:rsid w:val="00790E86"/>
    <w:rsid w:val="007914CA"/>
    <w:rsid w:val="00792E40"/>
    <w:rsid w:val="00793C24"/>
    <w:rsid w:val="00793DE0"/>
    <w:rsid w:val="00795B84"/>
    <w:rsid w:val="0079705F"/>
    <w:rsid w:val="007A0293"/>
    <w:rsid w:val="007A0745"/>
    <w:rsid w:val="007A1101"/>
    <w:rsid w:val="007A24EE"/>
    <w:rsid w:val="007A3348"/>
    <w:rsid w:val="007A68E8"/>
    <w:rsid w:val="007B04D8"/>
    <w:rsid w:val="007B0D98"/>
    <w:rsid w:val="007B1A75"/>
    <w:rsid w:val="007B3402"/>
    <w:rsid w:val="007B3818"/>
    <w:rsid w:val="007B7821"/>
    <w:rsid w:val="007B78CA"/>
    <w:rsid w:val="007B7D1C"/>
    <w:rsid w:val="007C0315"/>
    <w:rsid w:val="007C2D45"/>
    <w:rsid w:val="007C32D1"/>
    <w:rsid w:val="007C4273"/>
    <w:rsid w:val="007C49C0"/>
    <w:rsid w:val="007C6A16"/>
    <w:rsid w:val="007C6BD3"/>
    <w:rsid w:val="007D2EFD"/>
    <w:rsid w:val="007D3E56"/>
    <w:rsid w:val="007D571A"/>
    <w:rsid w:val="007D590E"/>
    <w:rsid w:val="007D6356"/>
    <w:rsid w:val="007D645B"/>
    <w:rsid w:val="007D712E"/>
    <w:rsid w:val="007D7337"/>
    <w:rsid w:val="007E07E6"/>
    <w:rsid w:val="007E2BB9"/>
    <w:rsid w:val="007E3FC1"/>
    <w:rsid w:val="007E4CED"/>
    <w:rsid w:val="007E7512"/>
    <w:rsid w:val="007E787B"/>
    <w:rsid w:val="007F53A5"/>
    <w:rsid w:val="007F6DE4"/>
    <w:rsid w:val="007F7F8A"/>
    <w:rsid w:val="00800074"/>
    <w:rsid w:val="00800883"/>
    <w:rsid w:val="0080123F"/>
    <w:rsid w:val="00804851"/>
    <w:rsid w:val="00805544"/>
    <w:rsid w:val="0080582D"/>
    <w:rsid w:val="00805FB9"/>
    <w:rsid w:val="00806577"/>
    <w:rsid w:val="008074A8"/>
    <w:rsid w:val="008108F2"/>
    <w:rsid w:val="00814E7E"/>
    <w:rsid w:val="0081565D"/>
    <w:rsid w:val="00816683"/>
    <w:rsid w:val="0081727C"/>
    <w:rsid w:val="00821F0A"/>
    <w:rsid w:val="00824F30"/>
    <w:rsid w:val="00825214"/>
    <w:rsid w:val="00825974"/>
    <w:rsid w:val="008259D6"/>
    <w:rsid w:val="00830880"/>
    <w:rsid w:val="00830956"/>
    <w:rsid w:val="0083275C"/>
    <w:rsid w:val="0083652D"/>
    <w:rsid w:val="008367E0"/>
    <w:rsid w:val="0083743B"/>
    <w:rsid w:val="0084163B"/>
    <w:rsid w:val="008429DB"/>
    <w:rsid w:val="00843D61"/>
    <w:rsid w:val="00844EB5"/>
    <w:rsid w:val="008450E8"/>
    <w:rsid w:val="00846241"/>
    <w:rsid w:val="008508D3"/>
    <w:rsid w:val="00853469"/>
    <w:rsid w:val="00853871"/>
    <w:rsid w:val="00854452"/>
    <w:rsid w:val="00854CBB"/>
    <w:rsid w:val="008560AE"/>
    <w:rsid w:val="00857699"/>
    <w:rsid w:val="0086026A"/>
    <w:rsid w:val="008614AE"/>
    <w:rsid w:val="00862AF5"/>
    <w:rsid w:val="008666C6"/>
    <w:rsid w:val="00866E60"/>
    <w:rsid w:val="00867AFA"/>
    <w:rsid w:val="0087083C"/>
    <w:rsid w:val="00872527"/>
    <w:rsid w:val="00874499"/>
    <w:rsid w:val="00875CC5"/>
    <w:rsid w:val="008762E2"/>
    <w:rsid w:val="00876DA9"/>
    <w:rsid w:val="00877097"/>
    <w:rsid w:val="00877C98"/>
    <w:rsid w:val="0088288C"/>
    <w:rsid w:val="00882BFD"/>
    <w:rsid w:val="0088372E"/>
    <w:rsid w:val="00887A6F"/>
    <w:rsid w:val="00892D61"/>
    <w:rsid w:val="00893387"/>
    <w:rsid w:val="0089527C"/>
    <w:rsid w:val="008957DB"/>
    <w:rsid w:val="0089613E"/>
    <w:rsid w:val="008972DE"/>
    <w:rsid w:val="0089745E"/>
    <w:rsid w:val="008A04B0"/>
    <w:rsid w:val="008A0FCA"/>
    <w:rsid w:val="008A178A"/>
    <w:rsid w:val="008A2947"/>
    <w:rsid w:val="008A54DC"/>
    <w:rsid w:val="008A5F35"/>
    <w:rsid w:val="008B00E2"/>
    <w:rsid w:val="008B46AD"/>
    <w:rsid w:val="008B51FA"/>
    <w:rsid w:val="008B79C0"/>
    <w:rsid w:val="008C01EB"/>
    <w:rsid w:val="008C2E63"/>
    <w:rsid w:val="008C3A43"/>
    <w:rsid w:val="008C68F5"/>
    <w:rsid w:val="008D08A0"/>
    <w:rsid w:val="008D260C"/>
    <w:rsid w:val="008D76D4"/>
    <w:rsid w:val="008E142C"/>
    <w:rsid w:val="008E1AB0"/>
    <w:rsid w:val="008E6D18"/>
    <w:rsid w:val="008E722E"/>
    <w:rsid w:val="008E79E0"/>
    <w:rsid w:val="008F0418"/>
    <w:rsid w:val="0090083C"/>
    <w:rsid w:val="0090171C"/>
    <w:rsid w:val="00905121"/>
    <w:rsid w:val="00905A92"/>
    <w:rsid w:val="00905BF2"/>
    <w:rsid w:val="009067CD"/>
    <w:rsid w:val="009071A0"/>
    <w:rsid w:val="00910826"/>
    <w:rsid w:val="00910C70"/>
    <w:rsid w:val="009164FB"/>
    <w:rsid w:val="0091676B"/>
    <w:rsid w:val="009176A4"/>
    <w:rsid w:val="00917E7A"/>
    <w:rsid w:val="00920647"/>
    <w:rsid w:val="00920B70"/>
    <w:rsid w:val="00921489"/>
    <w:rsid w:val="0092372D"/>
    <w:rsid w:val="00923B29"/>
    <w:rsid w:val="00924319"/>
    <w:rsid w:val="009260A5"/>
    <w:rsid w:val="00927017"/>
    <w:rsid w:val="00930C42"/>
    <w:rsid w:val="009312D7"/>
    <w:rsid w:val="0093287B"/>
    <w:rsid w:val="009331E8"/>
    <w:rsid w:val="009337DC"/>
    <w:rsid w:val="00933AE0"/>
    <w:rsid w:val="009411CF"/>
    <w:rsid w:val="00941B1E"/>
    <w:rsid w:val="00941DCB"/>
    <w:rsid w:val="0094285A"/>
    <w:rsid w:val="009442F4"/>
    <w:rsid w:val="00945C5A"/>
    <w:rsid w:val="00945C60"/>
    <w:rsid w:val="00947956"/>
    <w:rsid w:val="00947A3A"/>
    <w:rsid w:val="009502B5"/>
    <w:rsid w:val="0095121C"/>
    <w:rsid w:val="00951565"/>
    <w:rsid w:val="0095367D"/>
    <w:rsid w:val="00953877"/>
    <w:rsid w:val="0095438C"/>
    <w:rsid w:val="009543F7"/>
    <w:rsid w:val="009565EF"/>
    <w:rsid w:val="009578C7"/>
    <w:rsid w:val="009602F0"/>
    <w:rsid w:val="00960B20"/>
    <w:rsid w:val="0096124C"/>
    <w:rsid w:val="009625A5"/>
    <w:rsid w:val="00962DCB"/>
    <w:rsid w:val="009635B5"/>
    <w:rsid w:val="00963603"/>
    <w:rsid w:val="009642E4"/>
    <w:rsid w:val="0096437C"/>
    <w:rsid w:val="00964381"/>
    <w:rsid w:val="00964863"/>
    <w:rsid w:val="00964915"/>
    <w:rsid w:val="00965666"/>
    <w:rsid w:val="00971CA2"/>
    <w:rsid w:val="0097239D"/>
    <w:rsid w:val="009734EA"/>
    <w:rsid w:val="0097493C"/>
    <w:rsid w:val="00975744"/>
    <w:rsid w:val="00975F06"/>
    <w:rsid w:val="009760EC"/>
    <w:rsid w:val="009803AB"/>
    <w:rsid w:val="00981B45"/>
    <w:rsid w:val="0098339B"/>
    <w:rsid w:val="009853CB"/>
    <w:rsid w:val="009854AB"/>
    <w:rsid w:val="00985A6E"/>
    <w:rsid w:val="0098690B"/>
    <w:rsid w:val="00987B3A"/>
    <w:rsid w:val="00987DB9"/>
    <w:rsid w:val="00992102"/>
    <w:rsid w:val="00994226"/>
    <w:rsid w:val="00994C01"/>
    <w:rsid w:val="009A18A2"/>
    <w:rsid w:val="009A205C"/>
    <w:rsid w:val="009A2466"/>
    <w:rsid w:val="009A27E6"/>
    <w:rsid w:val="009A3C5A"/>
    <w:rsid w:val="009A6790"/>
    <w:rsid w:val="009A784F"/>
    <w:rsid w:val="009B0152"/>
    <w:rsid w:val="009B2347"/>
    <w:rsid w:val="009B37B0"/>
    <w:rsid w:val="009B5A04"/>
    <w:rsid w:val="009B6070"/>
    <w:rsid w:val="009B6157"/>
    <w:rsid w:val="009B6740"/>
    <w:rsid w:val="009B6A42"/>
    <w:rsid w:val="009C0178"/>
    <w:rsid w:val="009C0D41"/>
    <w:rsid w:val="009C420D"/>
    <w:rsid w:val="009C4F75"/>
    <w:rsid w:val="009C6DE0"/>
    <w:rsid w:val="009C6E86"/>
    <w:rsid w:val="009C7E34"/>
    <w:rsid w:val="009D0091"/>
    <w:rsid w:val="009D17F1"/>
    <w:rsid w:val="009D33F7"/>
    <w:rsid w:val="009D6D2A"/>
    <w:rsid w:val="009D7E09"/>
    <w:rsid w:val="009E2416"/>
    <w:rsid w:val="009E2EED"/>
    <w:rsid w:val="009E320C"/>
    <w:rsid w:val="009E36A1"/>
    <w:rsid w:val="009E5568"/>
    <w:rsid w:val="009E5802"/>
    <w:rsid w:val="009E7B67"/>
    <w:rsid w:val="009E7DF8"/>
    <w:rsid w:val="009F08F9"/>
    <w:rsid w:val="009F2420"/>
    <w:rsid w:val="009F2B57"/>
    <w:rsid w:val="009F2BA0"/>
    <w:rsid w:val="009F3C11"/>
    <w:rsid w:val="009F46D7"/>
    <w:rsid w:val="009F59C9"/>
    <w:rsid w:val="00A00B59"/>
    <w:rsid w:val="00A07DA7"/>
    <w:rsid w:val="00A102F8"/>
    <w:rsid w:val="00A136B1"/>
    <w:rsid w:val="00A13D40"/>
    <w:rsid w:val="00A13DD9"/>
    <w:rsid w:val="00A14498"/>
    <w:rsid w:val="00A156C3"/>
    <w:rsid w:val="00A2017B"/>
    <w:rsid w:val="00A24168"/>
    <w:rsid w:val="00A250C3"/>
    <w:rsid w:val="00A256FF"/>
    <w:rsid w:val="00A25F6A"/>
    <w:rsid w:val="00A26147"/>
    <w:rsid w:val="00A302A3"/>
    <w:rsid w:val="00A31530"/>
    <w:rsid w:val="00A31CB2"/>
    <w:rsid w:val="00A332C5"/>
    <w:rsid w:val="00A33304"/>
    <w:rsid w:val="00A340BE"/>
    <w:rsid w:val="00A34AAC"/>
    <w:rsid w:val="00A35C24"/>
    <w:rsid w:val="00A36EEA"/>
    <w:rsid w:val="00A414E4"/>
    <w:rsid w:val="00A41558"/>
    <w:rsid w:val="00A416B5"/>
    <w:rsid w:val="00A4314E"/>
    <w:rsid w:val="00A44CF4"/>
    <w:rsid w:val="00A45DFF"/>
    <w:rsid w:val="00A46936"/>
    <w:rsid w:val="00A5001F"/>
    <w:rsid w:val="00A509C8"/>
    <w:rsid w:val="00A52936"/>
    <w:rsid w:val="00A52C91"/>
    <w:rsid w:val="00A534B4"/>
    <w:rsid w:val="00A540B7"/>
    <w:rsid w:val="00A5422B"/>
    <w:rsid w:val="00A54E72"/>
    <w:rsid w:val="00A55145"/>
    <w:rsid w:val="00A56E4B"/>
    <w:rsid w:val="00A57B25"/>
    <w:rsid w:val="00A606A6"/>
    <w:rsid w:val="00A60D04"/>
    <w:rsid w:val="00A616EC"/>
    <w:rsid w:val="00A63156"/>
    <w:rsid w:val="00A700D7"/>
    <w:rsid w:val="00A736B3"/>
    <w:rsid w:val="00A73B6E"/>
    <w:rsid w:val="00A764D5"/>
    <w:rsid w:val="00A7754B"/>
    <w:rsid w:val="00A779CE"/>
    <w:rsid w:val="00A8159D"/>
    <w:rsid w:val="00A816DC"/>
    <w:rsid w:val="00A82AB6"/>
    <w:rsid w:val="00A83F8E"/>
    <w:rsid w:val="00A859E3"/>
    <w:rsid w:val="00A85FFB"/>
    <w:rsid w:val="00A86174"/>
    <w:rsid w:val="00A863A4"/>
    <w:rsid w:val="00A86CCC"/>
    <w:rsid w:val="00A871B6"/>
    <w:rsid w:val="00A95568"/>
    <w:rsid w:val="00A95690"/>
    <w:rsid w:val="00A957E1"/>
    <w:rsid w:val="00A96353"/>
    <w:rsid w:val="00AA1338"/>
    <w:rsid w:val="00AA177E"/>
    <w:rsid w:val="00AA1D2E"/>
    <w:rsid w:val="00AA2FAD"/>
    <w:rsid w:val="00AA46BC"/>
    <w:rsid w:val="00AA47CF"/>
    <w:rsid w:val="00AA4F74"/>
    <w:rsid w:val="00AA6182"/>
    <w:rsid w:val="00AA61C9"/>
    <w:rsid w:val="00AA7AC6"/>
    <w:rsid w:val="00AB014B"/>
    <w:rsid w:val="00AB1054"/>
    <w:rsid w:val="00AB3F05"/>
    <w:rsid w:val="00AB3FFA"/>
    <w:rsid w:val="00AB5840"/>
    <w:rsid w:val="00AB6C9F"/>
    <w:rsid w:val="00AC0E86"/>
    <w:rsid w:val="00AD2AA2"/>
    <w:rsid w:val="00AD61C6"/>
    <w:rsid w:val="00AE0E7A"/>
    <w:rsid w:val="00AE1483"/>
    <w:rsid w:val="00AE2CFA"/>
    <w:rsid w:val="00AE2E25"/>
    <w:rsid w:val="00AE65A8"/>
    <w:rsid w:val="00AE6C80"/>
    <w:rsid w:val="00AF0345"/>
    <w:rsid w:val="00AF04F6"/>
    <w:rsid w:val="00AF08DC"/>
    <w:rsid w:val="00AF18A9"/>
    <w:rsid w:val="00AF25F7"/>
    <w:rsid w:val="00AF36BA"/>
    <w:rsid w:val="00AF3C89"/>
    <w:rsid w:val="00AF3D86"/>
    <w:rsid w:val="00AF45A1"/>
    <w:rsid w:val="00AF5C80"/>
    <w:rsid w:val="00AF75F6"/>
    <w:rsid w:val="00AF7823"/>
    <w:rsid w:val="00B00254"/>
    <w:rsid w:val="00B01DFB"/>
    <w:rsid w:val="00B02611"/>
    <w:rsid w:val="00B041C1"/>
    <w:rsid w:val="00B122F8"/>
    <w:rsid w:val="00B137A5"/>
    <w:rsid w:val="00B14D59"/>
    <w:rsid w:val="00B155B9"/>
    <w:rsid w:val="00B17E7B"/>
    <w:rsid w:val="00B2569F"/>
    <w:rsid w:val="00B26792"/>
    <w:rsid w:val="00B30555"/>
    <w:rsid w:val="00B30A04"/>
    <w:rsid w:val="00B32850"/>
    <w:rsid w:val="00B334A8"/>
    <w:rsid w:val="00B33C8E"/>
    <w:rsid w:val="00B3496E"/>
    <w:rsid w:val="00B3722B"/>
    <w:rsid w:val="00B40C05"/>
    <w:rsid w:val="00B42791"/>
    <w:rsid w:val="00B436A9"/>
    <w:rsid w:val="00B437E2"/>
    <w:rsid w:val="00B44132"/>
    <w:rsid w:val="00B4705B"/>
    <w:rsid w:val="00B60142"/>
    <w:rsid w:val="00B60F0F"/>
    <w:rsid w:val="00B6311F"/>
    <w:rsid w:val="00B6491E"/>
    <w:rsid w:val="00B65156"/>
    <w:rsid w:val="00B657C6"/>
    <w:rsid w:val="00B6779B"/>
    <w:rsid w:val="00B713E6"/>
    <w:rsid w:val="00B7174B"/>
    <w:rsid w:val="00B747F7"/>
    <w:rsid w:val="00B75200"/>
    <w:rsid w:val="00B75771"/>
    <w:rsid w:val="00B77994"/>
    <w:rsid w:val="00B779AF"/>
    <w:rsid w:val="00B81B7B"/>
    <w:rsid w:val="00B81F20"/>
    <w:rsid w:val="00B820CC"/>
    <w:rsid w:val="00B84476"/>
    <w:rsid w:val="00B855A2"/>
    <w:rsid w:val="00B8593D"/>
    <w:rsid w:val="00B87466"/>
    <w:rsid w:val="00B930C6"/>
    <w:rsid w:val="00B93231"/>
    <w:rsid w:val="00B93404"/>
    <w:rsid w:val="00B96541"/>
    <w:rsid w:val="00BA092A"/>
    <w:rsid w:val="00BA1037"/>
    <w:rsid w:val="00BA138D"/>
    <w:rsid w:val="00BA23B7"/>
    <w:rsid w:val="00BA7078"/>
    <w:rsid w:val="00BB1580"/>
    <w:rsid w:val="00BB281C"/>
    <w:rsid w:val="00BB4CE1"/>
    <w:rsid w:val="00BB686F"/>
    <w:rsid w:val="00BB6CDD"/>
    <w:rsid w:val="00BB7387"/>
    <w:rsid w:val="00BC0D88"/>
    <w:rsid w:val="00BC10F1"/>
    <w:rsid w:val="00BC305A"/>
    <w:rsid w:val="00BC3C6C"/>
    <w:rsid w:val="00BD1232"/>
    <w:rsid w:val="00BD386A"/>
    <w:rsid w:val="00BD6BD4"/>
    <w:rsid w:val="00BD796E"/>
    <w:rsid w:val="00BE05A6"/>
    <w:rsid w:val="00BE0A39"/>
    <w:rsid w:val="00BE14AE"/>
    <w:rsid w:val="00BE1CE0"/>
    <w:rsid w:val="00BE2126"/>
    <w:rsid w:val="00BE221D"/>
    <w:rsid w:val="00BE250D"/>
    <w:rsid w:val="00BE3B5B"/>
    <w:rsid w:val="00BE44AB"/>
    <w:rsid w:val="00BE46DD"/>
    <w:rsid w:val="00BE4AEF"/>
    <w:rsid w:val="00BE66A8"/>
    <w:rsid w:val="00BE705F"/>
    <w:rsid w:val="00BE726E"/>
    <w:rsid w:val="00BF051D"/>
    <w:rsid w:val="00BF22EE"/>
    <w:rsid w:val="00BF4E94"/>
    <w:rsid w:val="00BF5822"/>
    <w:rsid w:val="00BF7644"/>
    <w:rsid w:val="00BF793B"/>
    <w:rsid w:val="00C05DB5"/>
    <w:rsid w:val="00C05FB3"/>
    <w:rsid w:val="00C07A02"/>
    <w:rsid w:val="00C1082A"/>
    <w:rsid w:val="00C10C58"/>
    <w:rsid w:val="00C11B0D"/>
    <w:rsid w:val="00C12FC0"/>
    <w:rsid w:val="00C1585D"/>
    <w:rsid w:val="00C175AB"/>
    <w:rsid w:val="00C177E9"/>
    <w:rsid w:val="00C2057C"/>
    <w:rsid w:val="00C21309"/>
    <w:rsid w:val="00C22E84"/>
    <w:rsid w:val="00C2476B"/>
    <w:rsid w:val="00C27AC7"/>
    <w:rsid w:val="00C30107"/>
    <w:rsid w:val="00C31177"/>
    <w:rsid w:val="00C3215F"/>
    <w:rsid w:val="00C3278B"/>
    <w:rsid w:val="00C32D29"/>
    <w:rsid w:val="00C3433C"/>
    <w:rsid w:val="00C362B1"/>
    <w:rsid w:val="00C36FB2"/>
    <w:rsid w:val="00C37013"/>
    <w:rsid w:val="00C371D5"/>
    <w:rsid w:val="00C41EA3"/>
    <w:rsid w:val="00C42E97"/>
    <w:rsid w:val="00C43071"/>
    <w:rsid w:val="00C4554C"/>
    <w:rsid w:val="00C46645"/>
    <w:rsid w:val="00C47BE5"/>
    <w:rsid w:val="00C50CC8"/>
    <w:rsid w:val="00C518AF"/>
    <w:rsid w:val="00C53AF6"/>
    <w:rsid w:val="00C53E26"/>
    <w:rsid w:val="00C56490"/>
    <w:rsid w:val="00C565C1"/>
    <w:rsid w:val="00C57BFB"/>
    <w:rsid w:val="00C624A3"/>
    <w:rsid w:val="00C62D95"/>
    <w:rsid w:val="00C679DE"/>
    <w:rsid w:val="00C71AA4"/>
    <w:rsid w:val="00C723B6"/>
    <w:rsid w:val="00C732C3"/>
    <w:rsid w:val="00C74743"/>
    <w:rsid w:val="00C75471"/>
    <w:rsid w:val="00C85F3A"/>
    <w:rsid w:val="00C8655F"/>
    <w:rsid w:val="00C9044D"/>
    <w:rsid w:val="00C90C15"/>
    <w:rsid w:val="00C90C8E"/>
    <w:rsid w:val="00C957BC"/>
    <w:rsid w:val="00C95C7D"/>
    <w:rsid w:val="00C96EEE"/>
    <w:rsid w:val="00C97272"/>
    <w:rsid w:val="00C97716"/>
    <w:rsid w:val="00C9777A"/>
    <w:rsid w:val="00CA0D82"/>
    <w:rsid w:val="00CA1A40"/>
    <w:rsid w:val="00CA2F62"/>
    <w:rsid w:val="00CA3860"/>
    <w:rsid w:val="00CA4035"/>
    <w:rsid w:val="00CA4A36"/>
    <w:rsid w:val="00CA595A"/>
    <w:rsid w:val="00CA7BFC"/>
    <w:rsid w:val="00CB0261"/>
    <w:rsid w:val="00CB25CE"/>
    <w:rsid w:val="00CB4B37"/>
    <w:rsid w:val="00CB59AF"/>
    <w:rsid w:val="00CB62B6"/>
    <w:rsid w:val="00CB6CCA"/>
    <w:rsid w:val="00CB6D22"/>
    <w:rsid w:val="00CC1101"/>
    <w:rsid w:val="00CC1BB1"/>
    <w:rsid w:val="00CC3662"/>
    <w:rsid w:val="00CC3A73"/>
    <w:rsid w:val="00CC5D0C"/>
    <w:rsid w:val="00CC6036"/>
    <w:rsid w:val="00CC7221"/>
    <w:rsid w:val="00CD1EC6"/>
    <w:rsid w:val="00CD2ACF"/>
    <w:rsid w:val="00CD7091"/>
    <w:rsid w:val="00CE0350"/>
    <w:rsid w:val="00CE3F3D"/>
    <w:rsid w:val="00CE46A3"/>
    <w:rsid w:val="00CE6646"/>
    <w:rsid w:val="00CE7502"/>
    <w:rsid w:val="00CE7B38"/>
    <w:rsid w:val="00CF06FF"/>
    <w:rsid w:val="00CF16AE"/>
    <w:rsid w:val="00CF3FD9"/>
    <w:rsid w:val="00CF48A3"/>
    <w:rsid w:val="00CF62CD"/>
    <w:rsid w:val="00CF7367"/>
    <w:rsid w:val="00D0094A"/>
    <w:rsid w:val="00D01AC4"/>
    <w:rsid w:val="00D045FC"/>
    <w:rsid w:val="00D061A4"/>
    <w:rsid w:val="00D06B9C"/>
    <w:rsid w:val="00D070CD"/>
    <w:rsid w:val="00D106C1"/>
    <w:rsid w:val="00D10E16"/>
    <w:rsid w:val="00D16679"/>
    <w:rsid w:val="00D20B2F"/>
    <w:rsid w:val="00D235E4"/>
    <w:rsid w:val="00D236DE"/>
    <w:rsid w:val="00D25724"/>
    <w:rsid w:val="00D2659B"/>
    <w:rsid w:val="00D30363"/>
    <w:rsid w:val="00D3066C"/>
    <w:rsid w:val="00D306EA"/>
    <w:rsid w:val="00D30989"/>
    <w:rsid w:val="00D30DF9"/>
    <w:rsid w:val="00D312B6"/>
    <w:rsid w:val="00D32176"/>
    <w:rsid w:val="00D33061"/>
    <w:rsid w:val="00D33867"/>
    <w:rsid w:val="00D340FF"/>
    <w:rsid w:val="00D35484"/>
    <w:rsid w:val="00D35B53"/>
    <w:rsid w:val="00D35FEA"/>
    <w:rsid w:val="00D36162"/>
    <w:rsid w:val="00D36268"/>
    <w:rsid w:val="00D37192"/>
    <w:rsid w:val="00D379CA"/>
    <w:rsid w:val="00D44821"/>
    <w:rsid w:val="00D44AF1"/>
    <w:rsid w:val="00D44DD0"/>
    <w:rsid w:val="00D4536B"/>
    <w:rsid w:val="00D46340"/>
    <w:rsid w:val="00D465C8"/>
    <w:rsid w:val="00D479CA"/>
    <w:rsid w:val="00D51017"/>
    <w:rsid w:val="00D51D14"/>
    <w:rsid w:val="00D530FE"/>
    <w:rsid w:val="00D53CBE"/>
    <w:rsid w:val="00D55C44"/>
    <w:rsid w:val="00D576DE"/>
    <w:rsid w:val="00D5785D"/>
    <w:rsid w:val="00D62FDB"/>
    <w:rsid w:val="00D657A1"/>
    <w:rsid w:val="00D66C91"/>
    <w:rsid w:val="00D6795D"/>
    <w:rsid w:val="00D716D8"/>
    <w:rsid w:val="00D717E7"/>
    <w:rsid w:val="00D7291C"/>
    <w:rsid w:val="00D736B8"/>
    <w:rsid w:val="00D80CB6"/>
    <w:rsid w:val="00D818D9"/>
    <w:rsid w:val="00D82667"/>
    <w:rsid w:val="00D83802"/>
    <w:rsid w:val="00D86C66"/>
    <w:rsid w:val="00D872C5"/>
    <w:rsid w:val="00D903D3"/>
    <w:rsid w:val="00D91A28"/>
    <w:rsid w:val="00D923AF"/>
    <w:rsid w:val="00D927F2"/>
    <w:rsid w:val="00D92D96"/>
    <w:rsid w:val="00D93266"/>
    <w:rsid w:val="00D96ED4"/>
    <w:rsid w:val="00DA0C2B"/>
    <w:rsid w:val="00DA25EE"/>
    <w:rsid w:val="00DA3F2C"/>
    <w:rsid w:val="00DA493A"/>
    <w:rsid w:val="00DA4ACD"/>
    <w:rsid w:val="00DA6639"/>
    <w:rsid w:val="00DB2207"/>
    <w:rsid w:val="00DB2C2C"/>
    <w:rsid w:val="00DB40CF"/>
    <w:rsid w:val="00DB6E9D"/>
    <w:rsid w:val="00DB703F"/>
    <w:rsid w:val="00DB72B4"/>
    <w:rsid w:val="00DC307E"/>
    <w:rsid w:val="00DC3AC9"/>
    <w:rsid w:val="00DC53D0"/>
    <w:rsid w:val="00DC55B4"/>
    <w:rsid w:val="00DD0D53"/>
    <w:rsid w:val="00DE03E6"/>
    <w:rsid w:val="00DE10E3"/>
    <w:rsid w:val="00DE1764"/>
    <w:rsid w:val="00DE2BD0"/>
    <w:rsid w:val="00DE2C92"/>
    <w:rsid w:val="00DE30D7"/>
    <w:rsid w:val="00DE39BC"/>
    <w:rsid w:val="00DE3C51"/>
    <w:rsid w:val="00DE4EDB"/>
    <w:rsid w:val="00DE70FC"/>
    <w:rsid w:val="00DE77D0"/>
    <w:rsid w:val="00DF079F"/>
    <w:rsid w:val="00DF0CA3"/>
    <w:rsid w:val="00DF280B"/>
    <w:rsid w:val="00DF2BD7"/>
    <w:rsid w:val="00DF548E"/>
    <w:rsid w:val="00DF7FA9"/>
    <w:rsid w:val="00E011B2"/>
    <w:rsid w:val="00E02100"/>
    <w:rsid w:val="00E023CE"/>
    <w:rsid w:val="00E0278E"/>
    <w:rsid w:val="00E03E75"/>
    <w:rsid w:val="00E045F4"/>
    <w:rsid w:val="00E04A82"/>
    <w:rsid w:val="00E05982"/>
    <w:rsid w:val="00E07B49"/>
    <w:rsid w:val="00E149B1"/>
    <w:rsid w:val="00E17665"/>
    <w:rsid w:val="00E203D8"/>
    <w:rsid w:val="00E22730"/>
    <w:rsid w:val="00E233FD"/>
    <w:rsid w:val="00E25FFF"/>
    <w:rsid w:val="00E26585"/>
    <w:rsid w:val="00E26830"/>
    <w:rsid w:val="00E2690F"/>
    <w:rsid w:val="00E305F3"/>
    <w:rsid w:val="00E31724"/>
    <w:rsid w:val="00E33F83"/>
    <w:rsid w:val="00E353F8"/>
    <w:rsid w:val="00E358A1"/>
    <w:rsid w:val="00E36409"/>
    <w:rsid w:val="00E4046C"/>
    <w:rsid w:val="00E41765"/>
    <w:rsid w:val="00E46C04"/>
    <w:rsid w:val="00E47D58"/>
    <w:rsid w:val="00E511AC"/>
    <w:rsid w:val="00E518BB"/>
    <w:rsid w:val="00E5363C"/>
    <w:rsid w:val="00E54412"/>
    <w:rsid w:val="00E54FD7"/>
    <w:rsid w:val="00E56D46"/>
    <w:rsid w:val="00E57A59"/>
    <w:rsid w:val="00E608F1"/>
    <w:rsid w:val="00E60CB9"/>
    <w:rsid w:val="00E61688"/>
    <w:rsid w:val="00E646D3"/>
    <w:rsid w:val="00E655C2"/>
    <w:rsid w:val="00E659A5"/>
    <w:rsid w:val="00E65FAF"/>
    <w:rsid w:val="00E6773B"/>
    <w:rsid w:val="00E67CD4"/>
    <w:rsid w:val="00E70337"/>
    <w:rsid w:val="00E703AD"/>
    <w:rsid w:val="00E705C5"/>
    <w:rsid w:val="00E7474E"/>
    <w:rsid w:val="00E74882"/>
    <w:rsid w:val="00E762A1"/>
    <w:rsid w:val="00E765F3"/>
    <w:rsid w:val="00E8250B"/>
    <w:rsid w:val="00E83CFC"/>
    <w:rsid w:val="00E84910"/>
    <w:rsid w:val="00E91A38"/>
    <w:rsid w:val="00E92242"/>
    <w:rsid w:val="00E9495A"/>
    <w:rsid w:val="00E958F3"/>
    <w:rsid w:val="00E975FD"/>
    <w:rsid w:val="00E97BA1"/>
    <w:rsid w:val="00EA0701"/>
    <w:rsid w:val="00EA111B"/>
    <w:rsid w:val="00EB1A18"/>
    <w:rsid w:val="00EB326B"/>
    <w:rsid w:val="00EB3E41"/>
    <w:rsid w:val="00EB3F17"/>
    <w:rsid w:val="00EB7B43"/>
    <w:rsid w:val="00EC070A"/>
    <w:rsid w:val="00EC1140"/>
    <w:rsid w:val="00EC1775"/>
    <w:rsid w:val="00EC2D0A"/>
    <w:rsid w:val="00EC3981"/>
    <w:rsid w:val="00EC4E3C"/>
    <w:rsid w:val="00EC4EAD"/>
    <w:rsid w:val="00EC4F6E"/>
    <w:rsid w:val="00EC5A74"/>
    <w:rsid w:val="00EC5EF7"/>
    <w:rsid w:val="00EC686F"/>
    <w:rsid w:val="00EC7021"/>
    <w:rsid w:val="00ED0E72"/>
    <w:rsid w:val="00ED44A7"/>
    <w:rsid w:val="00ED5F8F"/>
    <w:rsid w:val="00ED7E44"/>
    <w:rsid w:val="00EE081A"/>
    <w:rsid w:val="00EE20B7"/>
    <w:rsid w:val="00EE2D03"/>
    <w:rsid w:val="00EE4494"/>
    <w:rsid w:val="00EE4E51"/>
    <w:rsid w:val="00EE570C"/>
    <w:rsid w:val="00EE57FB"/>
    <w:rsid w:val="00EE62FD"/>
    <w:rsid w:val="00EE6BD0"/>
    <w:rsid w:val="00EE759A"/>
    <w:rsid w:val="00EE7E3B"/>
    <w:rsid w:val="00EF018E"/>
    <w:rsid w:val="00EF0AF6"/>
    <w:rsid w:val="00EF112D"/>
    <w:rsid w:val="00EF15F7"/>
    <w:rsid w:val="00EF18D5"/>
    <w:rsid w:val="00EF1CEA"/>
    <w:rsid w:val="00EF2150"/>
    <w:rsid w:val="00EF2DFF"/>
    <w:rsid w:val="00EF4E97"/>
    <w:rsid w:val="00EF5497"/>
    <w:rsid w:val="00EF56BC"/>
    <w:rsid w:val="00EF73BC"/>
    <w:rsid w:val="00F0218E"/>
    <w:rsid w:val="00F02EAE"/>
    <w:rsid w:val="00F04D74"/>
    <w:rsid w:val="00F054D0"/>
    <w:rsid w:val="00F0582B"/>
    <w:rsid w:val="00F106CB"/>
    <w:rsid w:val="00F107A7"/>
    <w:rsid w:val="00F132EF"/>
    <w:rsid w:val="00F14CD6"/>
    <w:rsid w:val="00F14F91"/>
    <w:rsid w:val="00F15449"/>
    <w:rsid w:val="00F159B1"/>
    <w:rsid w:val="00F222D6"/>
    <w:rsid w:val="00F23783"/>
    <w:rsid w:val="00F23A3D"/>
    <w:rsid w:val="00F243E3"/>
    <w:rsid w:val="00F24508"/>
    <w:rsid w:val="00F2519E"/>
    <w:rsid w:val="00F2552D"/>
    <w:rsid w:val="00F26F95"/>
    <w:rsid w:val="00F3192D"/>
    <w:rsid w:val="00F3284E"/>
    <w:rsid w:val="00F32BF9"/>
    <w:rsid w:val="00F32E70"/>
    <w:rsid w:val="00F332A2"/>
    <w:rsid w:val="00F3404E"/>
    <w:rsid w:val="00F3682A"/>
    <w:rsid w:val="00F368F8"/>
    <w:rsid w:val="00F414AD"/>
    <w:rsid w:val="00F42861"/>
    <w:rsid w:val="00F442DA"/>
    <w:rsid w:val="00F452FA"/>
    <w:rsid w:val="00F528E7"/>
    <w:rsid w:val="00F5417F"/>
    <w:rsid w:val="00F553A4"/>
    <w:rsid w:val="00F55CA0"/>
    <w:rsid w:val="00F5664F"/>
    <w:rsid w:val="00F57F41"/>
    <w:rsid w:val="00F609AE"/>
    <w:rsid w:val="00F61B96"/>
    <w:rsid w:val="00F63A7C"/>
    <w:rsid w:val="00F64252"/>
    <w:rsid w:val="00F642DE"/>
    <w:rsid w:val="00F64B3F"/>
    <w:rsid w:val="00F70571"/>
    <w:rsid w:val="00F72580"/>
    <w:rsid w:val="00F72A20"/>
    <w:rsid w:val="00F73BAB"/>
    <w:rsid w:val="00F73FEC"/>
    <w:rsid w:val="00F74422"/>
    <w:rsid w:val="00F75574"/>
    <w:rsid w:val="00F80656"/>
    <w:rsid w:val="00F816BA"/>
    <w:rsid w:val="00F85AD5"/>
    <w:rsid w:val="00F87AF4"/>
    <w:rsid w:val="00F87DC9"/>
    <w:rsid w:val="00F901AA"/>
    <w:rsid w:val="00F9214A"/>
    <w:rsid w:val="00F92CB2"/>
    <w:rsid w:val="00F93EEE"/>
    <w:rsid w:val="00F941FF"/>
    <w:rsid w:val="00F945F1"/>
    <w:rsid w:val="00F94826"/>
    <w:rsid w:val="00F9717F"/>
    <w:rsid w:val="00FA03CB"/>
    <w:rsid w:val="00FA10D4"/>
    <w:rsid w:val="00FA16CA"/>
    <w:rsid w:val="00FA1715"/>
    <w:rsid w:val="00FA184D"/>
    <w:rsid w:val="00FA2706"/>
    <w:rsid w:val="00FA2750"/>
    <w:rsid w:val="00FA37FE"/>
    <w:rsid w:val="00FA41B4"/>
    <w:rsid w:val="00FB232F"/>
    <w:rsid w:val="00FB2BA4"/>
    <w:rsid w:val="00FB372B"/>
    <w:rsid w:val="00FB4659"/>
    <w:rsid w:val="00FB50AC"/>
    <w:rsid w:val="00FB7876"/>
    <w:rsid w:val="00FC174F"/>
    <w:rsid w:val="00FC3668"/>
    <w:rsid w:val="00FC6290"/>
    <w:rsid w:val="00FC62E8"/>
    <w:rsid w:val="00FC6B9C"/>
    <w:rsid w:val="00FD048E"/>
    <w:rsid w:val="00FD0ECB"/>
    <w:rsid w:val="00FD31E0"/>
    <w:rsid w:val="00FD3371"/>
    <w:rsid w:val="00FD4A7E"/>
    <w:rsid w:val="00FD660A"/>
    <w:rsid w:val="00FD68AF"/>
    <w:rsid w:val="00FE0454"/>
    <w:rsid w:val="00FE04EB"/>
    <w:rsid w:val="00FE16C2"/>
    <w:rsid w:val="00FE3F4D"/>
    <w:rsid w:val="00FE5095"/>
    <w:rsid w:val="00FE5F1D"/>
    <w:rsid w:val="00FE62DC"/>
    <w:rsid w:val="00FE7E4D"/>
    <w:rsid w:val="00FF2BD9"/>
    <w:rsid w:val="00FF2F42"/>
    <w:rsid w:val="00FF550C"/>
    <w:rsid w:val="00FF626E"/>
    <w:rsid w:val="00FF7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1E3E77"/>
  <w15:docId w15:val="{4819D469-30CF-4BA4-B861-E109C0B9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7596"/>
    <w:pPr>
      <w:widowControl w:val="0"/>
      <w:spacing w:line="240" w:lineRule="atLeast"/>
    </w:pPr>
  </w:style>
  <w:style w:type="paragraph" w:styleId="Heading1">
    <w:name w:val="heading 1"/>
    <w:aliases w:val="ISIS Heading 1"/>
    <w:basedOn w:val="Normal"/>
    <w:next w:val="Normal"/>
    <w:qFormat/>
    <w:rsid w:val="006775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aliases w:val="ISIS Heading 2"/>
    <w:basedOn w:val="Heading1"/>
    <w:next w:val="Normal"/>
    <w:qFormat/>
    <w:rsid w:val="00677596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ISIS Heading 3"/>
    <w:basedOn w:val="Heading1"/>
    <w:next w:val="Normal"/>
    <w:qFormat/>
    <w:rsid w:val="0067759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aliases w:val="ISIS Heading 4"/>
    <w:basedOn w:val="Heading1"/>
    <w:next w:val="Normal"/>
    <w:qFormat/>
    <w:rsid w:val="0067759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67759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7759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775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67759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67759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7759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rsid w:val="0067759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rsid w:val="0067759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OC1">
    <w:name w:val="toc 1"/>
    <w:basedOn w:val="Normal"/>
    <w:next w:val="Normal"/>
    <w:uiPriority w:val="39"/>
    <w:rsid w:val="00677596"/>
    <w:pPr>
      <w:tabs>
        <w:tab w:val="right" w:leader="do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677596"/>
    <w:pPr>
      <w:tabs>
        <w:tab w:val="right" w:leader="do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677596"/>
    <w:pPr>
      <w:tabs>
        <w:tab w:val="left" w:pos="1440"/>
        <w:tab w:val="left" w:pos="1600"/>
        <w:tab w:val="right" w:leader="dot" w:pos="9360"/>
      </w:tabs>
      <w:ind w:left="990"/>
    </w:pPr>
    <w:rPr>
      <w:noProof/>
    </w:rPr>
  </w:style>
  <w:style w:type="paragraph" w:styleId="Header">
    <w:name w:val="header"/>
    <w:basedOn w:val="Normal"/>
    <w:rsid w:val="006775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75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7596"/>
  </w:style>
  <w:style w:type="paragraph" w:customStyle="1" w:styleId="Bullet1">
    <w:name w:val="Bullet1"/>
    <w:basedOn w:val="Normal"/>
    <w:rsid w:val="00677596"/>
    <w:pPr>
      <w:ind w:left="720" w:hanging="432"/>
    </w:pPr>
  </w:style>
  <w:style w:type="paragraph" w:customStyle="1" w:styleId="Bullet2">
    <w:name w:val="Bullet2"/>
    <w:basedOn w:val="Normal"/>
    <w:rsid w:val="0067759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77596"/>
    <w:pPr>
      <w:keepLines/>
      <w:spacing w:after="120"/>
    </w:pPr>
  </w:style>
  <w:style w:type="paragraph" w:styleId="BodyText">
    <w:name w:val="Body Text"/>
    <w:basedOn w:val="Normal"/>
    <w:link w:val="BodyTextChar"/>
    <w:rsid w:val="00677596"/>
    <w:pPr>
      <w:keepLines/>
      <w:spacing w:after="120"/>
      <w:ind w:left="720"/>
    </w:pPr>
  </w:style>
  <w:style w:type="character" w:customStyle="1" w:styleId="BodyTextChar">
    <w:name w:val="Body Text Char"/>
    <w:link w:val="BodyText"/>
    <w:rsid w:val="00540186"/>
    <w:rPr>
      <w:lang w:val="en-US" w:eastAsia="en-US" w:bidi="ar-SA"/>
    </w:rPr>
  </w:style>
  <w:style w:type="paragraph" w:styleId="DocumentMap">
    <w:name w:val="Document Map"/>
    <w:basedOn w:val="Normal"/>
    <w:semiHidden/>
    <w:rsid w:val="0067759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677596"/>
    <w:rPr>
      <w:sz w:val="20"/>
      <w:vertAlign w:val="superscript"/>
    </w:rPr>
  </w:style>
  <w:style w:type="paragraph" w:styleId="FootnoteText">
    <w:name w:val="footnote text"/>
    <w:basedOn w:val="Normal"/>
    <w:semiHidden/>
    <w:rsid w:val="006775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775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7759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7759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77596"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rsid w:val="0067759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7759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SISGuidance">
    <w:name w:val="ISIS Guidance"/>
    <w:basedOn w:val="Normal"/>
    <w:next w:val="BodyText"/>
    <w:link w:val="ISISGuidanceChar"/>
    <w:autoRedefine/>
    <w:rsid w:val="00714378"/>
    <w:pPr>
      <w:spacing w:line="200" w:lineRule="atLeast"/>
    </w:pPr>
    <w:rPr>
      <w:i/>
      <w:color w:val="0000FF"/>
    </w:rPr>
  </w:style>
  <w:style w:type="character" w:customStyle="1" w:styleId="ISISGuidanceChar">
    <w:name w:val="ISIS Guidance Char"/>
    <w:link w:val="ISISGuidance"/>
    <w:rsid w:val="00714378"/>
    <w:rPr>
      <w:i/>
      <w:color w:val="0000FF"/>
      <w:lang w:val="en-US" w:eastAsia="en-US" w:bidi="ar-SA"/>
    </w:rPr>
  </w:style>
  <w:style w:type="character" w:styleId="Hyperlink">
    <w:name w:val="Hyperlink"/>
    <w:rsid w:val="003F7784"/>
    <w:rPr>
      <w:rFonts w:ascii="Calibri" w:hAnsi="Calibri"/>
      <w:color w:val="0066CC"/>
      <w:u w:val="single"/>
    </w:rPr>
  </w:style>
  <w:style w:type="paragraph" w:styleId="BalloonText">
    <w:name w:val="Balloon Text"/>
    <w:basedOn w:val="Normal"/>
    <w:semiHidden/>
    <w:rsid w:val="00677596"/>
    <w:rPr>
      <w:rFonts w:ascii="Tahoma" w:hAnsi="Tahoma" w:cs="Tahoma"/>
      <w:sz w:val="16"/>
      <w:szCs w:val="16"/>
    </w:rPr>
  </w:style>
  <w:style w:type="paragraph" w:customStyle="1" w:styleId="DocAddressChar">
    <w:name w:val="Doc Address Char"/>
    <w:basedOn w:val="Normal"/>
    <w:rsid w:val="00677596"/>
    <w:pPr>
      <w:keepNext/>
      <w:keepLines/>
      <w:widowControl/>
      <w:tabs>
        <w:tab w:val="left" w:pos="1036"/>
      </w:tabs>
      <w:overflowPunct w:val="0"/>
      <w:autoSpaceDE w:val="0"/>
      <w:autoSpaceDN w:val="0"/>
      <w:adjustRightInd w:val="0"/>
      <w:spacing w:after="144" w:line="240" w:lineRule="auto"/>
      <w:ind w:left="1080"/>
      <w:jc w:val="right"/>
      <w:textAlignment w:val="baseline"/>
    </w:pPr>
    <w:rPr>
      <w:rFonts w:ascii="Helvetica" w:eastAsia="SimSun" w:hAnsi="Helvetica"/>
      <w:color w:val="000000"/>
      <w:sz w:val="24"/>
      <w:szCs w:val="24"/>
    </w:rPr>
  </w:style>
  <w:style w:type="paragraph" w:customStyle="1" w:styleId="ISISGuidanceBullets">
    <w:name w:val="ISIS Guidance Bullets"/>
    <w:basedOn w:val="Normal"/>
    <w:rsid w:val="00413B62"/>
    <w:pPr>
      <w:numPr>
        <w:numId w:val="4"/>
      </w:numPr>
    </w:pPr>
    <w:rPr>
      <w:i/>
      <w:color w:val="0000FF"/>
    </w:rPr>
  </w:style>
  <w:style w:type="character" w:styleId="Emphasis">
    <w:name w:val="Emphasis"/>
    <w:rsid w:val="006A4491"/>
    <w:rPr>
      <w:i/>
      <w:iCs/>
    </w:rPr>
  </w:style>
  <w:style w:type="paragraph" w:customStyle="1" w:styleId="Endofdoc">
    <w:name w:val="Endofdoc"/>
    <w:basedOn w:val="Normal"/>
    <w:rsid w:val="001230B9"/>
    <w:pPr>
      <w:widowControl/>
      <w:pBdr>
        <w:top w:val="single" w:sz="6" w:space="1" w:color="auto"/>
        <w:bottom w:val="single" w:sz="6" w:space="1" w:color="auto"/>
      </w:pBdr>
      <w:spacing w:before="120" w:line="240" w:lineRule="auto"/>
      <w:jc w:val="center"/>
    </w:pPr>
    <w:rPr>
      <w:sz w:val="24"/>
      <w:szCs w:val="24"/>
    </w:rPr>
  </w:style>
  <w:style w:type="character" w:customStyle="1" w:styleId="ISISCodeCharacter">
    <w:name w:val="ISIS Code Character"/>
    <w:rsid w:val="00A859E3"/>
    <w:rPr>
      <w:rFonts w:ascii="Courier New" w:hAnsi="Courier New"/>
    </w:rPr>
  </w:style>
  <w:style w:type="paragraph" w:customStyle="1" w:styleId="ISISCodeParagraph">
    <w:name w:val="ISIS Code Paragraph"/>
    <w:basedOn w:val="Normal"/>
    <w:rsid w:val="00A859E3"/>
    <w:pPr>
      <w:keepLines/>
      <w:pBdr>
        <w:left w:val="single" w:sz="12" w:space="3" w:color="808080"/>
      </w:pBdr>
      <w:shd w:val="clear" w:color="auto" w:fill="F3F3F3"/>
      <w:autoSpaceDE w:val="0"/>
      <w:autoSpaceDN w:val="0"/>
      <w:adjustRightInd w:val="0"/>
      <w:spacing w:before="120" w:after="120" w:line="240" w:lineRule="auto"/>
      <w:ind w:left="720"/>
      <w:contextualSpacing/>
    </w:pPr>
    <w:rPr>
      <w:rFonts w:ascii="Courier" w:hAnsi="Courier" w:cs="Arial"/>
      <w:szCs w:val="18"/>
      <w:lang w:bidi="he-IL"/>
    </w:rPr>
  </w:style>
  <w:style w:type="character" w:customStyle="1" w:styleId="ISISDocumentInformation">
    <w:name w:val="ISIS Document Information"/>
    <w:rsid w:val="00A859E3"/>
    <w:rPr>
      <w:rFonts w:ascii="Arial" w:hAnsi="Arial"/>
      <w:b/>
      <w:bCs/>
      <w:color w:val="005DA0"/>
    </w:rPr>
  </w:style>
  <w:style w:type="character" w:customStyle="1" w:styleId="ISISMenuCharacter">
    <w:name w:val="ISIS Menu Character"/>
    <w:rsid w:val="00AA6182"/>
    <w:rPr>
      <w:rFonts w:ascii="Times New Roman" w:hAnsi="Times New Roman"/>
      <w:color w:val="808080"/>
      <w:bdr w:val="none" w:sz="0" w:space="0" w:color="auto"/>
      <w:shd w:val="clear" w:color="auto" w:fill="auto"/>
      <w:lang w:val="fr-FR"/>
    </w:rPr>
  </w:style>
  <w:style w:type="paragraph" w:customStyle="1" w:styleId="ISISQuotation">
    <w:name w:val="ISIS Quotation"/>
    <w:basedOn w:val="Normal"/>
    <w:next w:val="Normal"/>
    <w:rsid w:val="00AA6182"/>
    <w:pPr>
      <w:widowControl/>
      <w:pBdr>
        <w:left w:val="single" w:sz="12" w:space="3" w:color="C0C0C0"/>
      </w:pBdr>
      <w:spacing w:before="60" w:after="60" w:line="240" w:lineRule="auto"/>
      <w:ind w:left="720"/>
    </w:pPr>
    <w:rPr>
      <w:i/>
      <w:szCs w:val="24"/>
      <w:lang w:bidi="he-IL"/>
    </w:rPr>
  </w:style>
  <w:style w:type="table" w:customStyle="1" w:styleId="ISISTable">
    <w:name w:val="ISIS Table"/>
    <w:basedOn w:val="TableNormal"/>
    <w:rsid w:val="00203E54"/>
    <w:pPr>
      <w:spacing w:before="60" w:after="60"/>
      <w:contextualSpacing/>
    </w:pPr>
    <w:tblPr>
      <w:jc w:val="center"/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  <w:trPr>
      <w:jc w:val="center"/>
    </w:trPr>
    <w:tblStylePr w:type="firstRow">
      <w:pPr>
        <w:jc w:val="center"/>
      </w:pPr>
      <w:rPr>
        <w:rFonts w:ascii="Times New Roman" w:hAnsi="Times New Roman"/>
        <w:b/>
        <w:i/>
        <w:caps w:val="0"/>
        <w:smallCaps w:val="0"/>
        <w:strike w:val="0"/>
        <w:dstrike w:val="0"/>
        <w:vanish w:val="0"/>
        <w:color w:val="005DA0"/>
        <w:sz w:val="20"/>
        <w:vertAlign w:val="baseline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  <w:tl2br w:val="nil"/>
          <w:tr2bl w:val="nil"/>
        </w:tcBorders>
        <w:shd w:val="clear" w:color="auto" w:fill="F3F3F3"/>
      </w:tcPr>
    </w:tblStylePr>
  </w:style>
  <w:style w:type="paragraph" w:customStyle="1" w:styleId="ISISWarning">
    <w:name w:val="ISIS Warning"/>
    <w:basedOn w:val="Normal"/>
    <w:next w:val="Normal"/>
    <w:rsid w:val="00AA6182"/>
    <w:pPr>
      <w:widowControl/>
      <w:numPr>
        <w:numId w:val="9"/>
      </w:numPr>
      <w:spacing w:before="60" w:after="60" w:line="240" w:lineRule="auto"/>
    </w:pPr>
    <w:rPr>
      <w:szCs w:val="24"/>
      <w:lang w:bidi="he-IL"/>
    </w:rPr>
  </w:style>
  <w:style w:type="paragraph" w:customStyle="1" w:styleId="LSBody">
    <w:name w:val="LS Body"/>
    <w:basedOn w:val="Normal"/>
    <w:rsid w:val="00265C25"/>
    <w:pPr>
      <w:widowControl/>
      <w:spacing w:after="240" w:line="360" w:lineRule="auto"/>
    </w:pPr>
    <w:rPr>
      <w:rFonts w:ascii="Arial" w:hAnsi="Arial"/>
    </w:rPr>
  </w:style>
  <w:style w:type="paragraph" w:customStyle="1" w:styleId="LSTableBody">
    <w:name w:val="LS Table Body"/>
    <w:basedOn w:val="LSBody"/>
    <w:rsid w:val="00BF7644"/>
    <w:pPr>
      <w:spacing w:before="120" w:after="120" w:line="240" w:lineRule="auto"/>
    </w:pPr>
    <w:rPr>
      <w:szCs w:val="28"/>
    </w:rPr>
  </w:style>
  <w:style w:type="paragraph" w:customStyle="1" w:styleId="LSTableHeader">
    <w:name w:val="LS Table Header"/>
    <w:basedOn w:val="Normal"/>
    <w:qFormat/>
    <w:rsid w:val="00BF7644"/>
    <w:pPr>
      <w:widowControl/>
      <w:spacing w:before="100" w:after="100" w:line="240" w:lineRule="auto"/>
    </w:pPr>
    <w:rPr>
      <w:rFonts w:ascii="Arial" w:hAnsi="Arial"/>
      <w:b/>
      <w:color w:val="FFFFFF"/>
    </w:rPr>
  </w:style>
  <w:style w:type="paragraph" w:customStyle="1" w:styleId="LSBodyBullet">
    <w:name w:val="LS Body Bullet"/>
    <w:basedOn w:val="LSBody"/>
    <w:rsid w:val="00527580"/>
    <w:pPr>
      <w:numPr>
        <w:numId w:val="11"/>
      </w:numPr>
      <w:tabs>
        <w:tab w:val="clear" w:pos="360"/>
        <w:tab w:val="left" w:pos="936"/>
      </w:tabs>
      <w:spacing w:after="120"/>
      <w:ind w:left="936"/>
    </w:pPr>
  </w:style>
  <w:style w:type="paragraph" w:customStyle="1" w:styleId="LSBodyTable">
    <w:name w:val="LS Body Table"/>
    <w:basedOn w:val="LSBody"/>
    <w:uiPriority w:val="99"/>
    <w:rsid w:val="00D35FEA"/>
    <w:pPr>
      <w:spacing w:after="120" w:line="240" w:lineRule="auto"/>
      <w:jc w:val="both"/>
    </w:pPr>
    <w:rPr>
      <w:rFonts w:ascii="Tahoma" w:hAnsi="Tahoma"/>
    </w:rPr>
  </w:style>
  <w:style w:type="paragraph" w:customStyle="1" w:styleId="LSHeading1">
    <w:name w:val="LS Heading 1"/>
    <w:basedOn w:val="Normal"/>
    <w:next w:val="LSBody"/>
    <w:rsid w:val="00076D4F"/>
    <w:pPr>
      <w:keepNext/>
      <w:pageBreakBefore/>
      <w:widowControl/>
      <w:tabs>
        <w:tab w:val="num" w:pos="360"/>
      </w:tabs>
      <w:spacing w:before="240" w:line="360" w:lineRule="auto"/>
      <w:ind w:left="360" w:hanging="360"/>
      <w:outlineLvl w:val="0"/>
    </w:pPr>
    <w:rPr>
      <w:rFonts w:ascii="Verdana" w:hAnsi="Verdana"/>
      <w:sz w:val="28"/>
      <w:szCs w:val="24"/>
    </w:rPr>
  </w:style>
  <w:style w:type="paragraph" w:customStyle="1" w:styleId="LSHeading2">
    <w:name w:val="LS Heading 2"/>
    <w:basedOn w:val="LSHeading1"/>
    <w:next w:val="LSBody"/>
    <w:rsid w:val="00076D4F"/>
    <w:pPr>
      <w:pageBreakBefore w:val="0"/>
      <w:numPr>
        <w:ilvl w:val="1"/>
      </w:numPr>
      <w:tabs>
        <w:tab w:val="num" w:pos="360"/>
      </w:tabs>
      <w:spacing w:before="120"/>
      <w:ind w:left="360" w:hanging="360"/>
      <w:outlineLvl w:val="1"/>
    </w:pPr>
    <w:rPr>
      <w:i/>
      <w:sz w:val="24"/>
    </w:rPr>
  </w:style>
  <w:style w:type="paragraph" w:customStyle="1" w:styleId="LSHeading3">
    <w:name w:val="LS Heading 3"/>
    <w:basedOn w:val="LSHeading2"/>
    <w:next w:val="LSBody"/>
    <w:rsid w:val="00076D4F"/>
    <w:pPr>
      <w:numPr>
        <w:ilvl w:val="2"/>
      </w:numPr>
      <w:tabs>
        <w:tab w:val="num" w:pos="360"/>
        <w:tab w:val="left" w:pos="1080"/>
      </w:tabs>
      <w:ind w:left="360" w:hanging="360"/>
      <w:outlineLvl w:val="2"/>
    </w:pPr>
    <w:rPr>
      <w:i w:val="0"/>
    </w:rPr>
  </w:style>
  <w:style w:type="paragraph" w:customStyle="1" w:styleId="LSHeading5">
    <w:name w:val="LS Heading 5"/>
    <w:basedOn w:val="Normal"/>
    <w:next w:val="LSBody"/>
    <w:rsid w:val="00190875"/>
    <w:pPr>
      <w:keepNext/>
      <w:widowControl/>
      <w:tabs>
        <w:tab w:val="left" w:pos="1080"/>
      </w:tabs>
      <w:spacing w:before="120" w:line="360" w:lineRule="auto"/>
      <w:outlineLvl w:val="3"/>
    </w:pPr>
    <w:rPr>
      <w:rFonts w:ascii="Verdana" w:hAnsi="Verdana"/>
      <w:szCs w:val="24"/>
    </w:rPr>
  </w:style>
  <w:style w:type="character" w:styleId="FollowedHyperlink">
    <w:name w:val="FollowedHyperlink"/>
    <w:rsid w:val="00D070CD"/>
    <w:rPr>
      <w:color w:val="800080"/>
      <w:u w:val="single"/>
    </w:rPr>
  </w:style>
  <w:style w:type="table" w:styleId="TableGrid">
    <w:name w:val="Table Grid"/>
    <w:basedOn w:val="TableNormal"/>
    <w:rsid w:val="003D5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rsid w:val="00D10E16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0E1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D10E16"/>
  </w:style>
  <w:style w:type="paragraph" w:styleId="CommentSubject">
    <w:name w:val="annotation subject"/>
    <w:basedOn w:val="CommentText"/>
    <w:next w:val="CommentText"/>
    <w:link w:val="CommentSubjectChar"/>
    <w:rsid w:val="00D10E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0E16"/>
    <w:rPr>
      <w:b/>
      <w:bCs/>
    </w:rPr>
  </w:style>
  <w:style w:type="paragraph" w:styleId="ListParagraph">
    <w:name w:val="List Paragraph"/>
    <w:basedOn w:val="Normal"/>
    <w:uiPriority w:val="34"/>
    <w:qFormat/>
    <w:rsid w:val="005A3A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2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amworks\ps\projects\State%20of%20Indiana%20Department%20of%20Child%20Services\(YYYYMMDD)%20-%20IBM%20BPM%20Standard%207.5%20Project%20Technical%20Review%20-%20(Customer)%20-%20(Projec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1EE48-AF6B-4017-9759-8CE1DE6A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(YYYYMMDD) - IBM BPM Standard 7.5 Project Technical Review - (Customer) - (Project).dotx</Template>
  <TotalTime>1207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Document Type/Title&gt;</vt:lpstr>
    </vt:vector>
  </TitlesOfParts>
  <Company>IBM</Company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Document Type/Title&gt;</dc:title>
  <dc:creator>David Spriet</dc:creator>
  <cp:lastModifiedBy>Dave Spriet</cp:lastModifiedBy>
  <cp:revision>518</cp:revision>
  <cp:lastPrinted>2015-10-23T19:34:00Z</cp:lastPrinted>
  <dcterms:created xsi:type="dcterms:W3CDTF">2015-03-09T17:41:00Z</dcterms:created>
  <dcterms:modified xsi:type="dcterms:W3CDTF">2021-11-21T21:41:00Z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IS Document Version">
    <vt:lpwstr>&lt;DocumentVersion&gt;</vt:lpwstr>
  </property>
  <property fmtid="{D5CDD505-2E9C-101B-9397-08002B2CF9AE}" pid="3" name="ISIS Customer Location">
    <vt:lpwstr>&lt;ClientLocation&gt;</vt:lpwstr>
  </property>
  <property fmtid="{D5CDD505-2E9C-101B-9397-08002B2CF9AE}" pid="4" name="ISIS Document Title">
    <vt:lpwstr>Business Process Management v8.5.6 – Process Server Installation and Configuration</vt:lpwstr>
  </property>
  <property fmtid="{D5CDD505-2E9C-101B-9397-08002B2CF9AE}" pid="5" name="ISIS Document Subject">
    <vt:lpwstr>Process Review</vt:lpwstr>
  </property>
  <property fmtid="{D5CDD505-2E9C-101B-9397-08002B2CF9AE}" pid="6" name="ISIS Customer Project Name">
    <vt:lpwstr>Vitria Hub Project</vt:lpwstr>
  </property>
  <property fmtid="{D5CDD505-2E9C-101B-9397-08002B2CF9AE}" pid="7" name="ISIS Customer Company Name">
    <vt:lpwstr>Bell Canada</vt:lpwstr>
  </property>
  <property fmtid="{D5CDD505-2E9C-101B-9397-08002B2CF9AE}" pid="8" name="ISIS Document Template Version">
    <vt:lpwstr>&lt;DocumentTemplateVersion&gt;</vt:lpwstr>
  </property>
  <property fmtid="{D5CDD505-2E9C-101B-9397-08002B2CF9AE}" pid="9" name="ISIS Document Template Name">
    <vt:lpwstr>ISIS_TMPL_DocumentTemplate.doc</vt:lpwstr>
  </property>
  <property fmtid="{D5CDD505-2E9C-101B-9397-08002B2CF9AE}" pid="10" name="ISIS Confidentiality">
    <vt:lpwstr>IBM Confidential</vt:lpwstr>
  </property>
  <property fmtid="{D5CDD505-2E9C-101B-9397-08002B2CF9AE}" pid="11" name="ISIS Copyright">
    <vt:lpwstr>© Copyright IBM Corp. 1987, 2015.  All rights reserved.</vt:lpwstr>
  </property>
  <property fmtid="{D5CDD505-2E9C-101B-9397-08002B2CF9AE}" pid="12" name="ISIS Issue Date">
    <vt:filetime>2015-10-16T04:00:00Z</vt:filetime>
  </property>
  <property fmtid="{D5CDD505-2E9C-101B-9397-08002B2CF9AE}" pid="13" name="ISIS Status">
    <vt:lpwstr>draft</vt:lpwstr>
  </property>
  <property fmtid="{D5CDD505-2E9C-101B-9397-08002B2CF9AE}" pid="14" name="isg.ClientName">
    <vt:lpwstr>Bell Canada</vt:lpwstr>
  </property>
  <property fmtid="{D5CDD505-2E9C-101B-9397-08002B2CF9AE}" pid="15" name="isg.ClientProjectName">
    <vt:lpwstr>Vitria Hub Project</vt:lpwstr>
  </property>
  <property fmtid="{D5CDD505-2E9C-101B-9397-08002B2CF9AE}" pid="16" name="isg.ReviewDate">
    <vt:lpwstr>23 Oct 2015</vt:lpwstr>
  </property>
</Properties>
</file>